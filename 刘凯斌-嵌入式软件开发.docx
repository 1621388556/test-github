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5C7E" w14:textId="3486E530" w:rsidR="00053E44" w:rsidRDefault="005B6316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ED7FDA" wp14:editId="3B1F6F3B">
                <wp:simplePos x="0" y="0"/>
                <wp:positionH relativeFrom="column">
                  <wp:posOffset>1609725</wp:posOffset>
                </wp:positionH>
                <wp:positionV relativeFrom="paragraph">
                  <wp:posOffset>-371475</wp:posOffset>
                </wp:positionV>
                <wp:extent cx="2266950" cy="337185"/>
                <wp:effectExtent l="0" t="0" r="0" b="5715"/>
                <wp:wrapNone/>
                <wp:docPr id="3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4898C" w14:textId="15DDC126" w:rsidR="00053E44" w:rsidRPr="007632A0" w:rsidRDefault="00C5569E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4"/>
                              </w:rPr>
                            </w:pPr>
                            <w:r w:rsidRPr="007632A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求职意向</w:t>
                            </w:r>
                            <w:r w:rsidRPr="007632A0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4"/>
                              </w:rPr>
                              <w:t>：</w:t>
                            </w:r>
                            <w:r w:rsidR="00896BD7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4"/>
                              </w:rPr>
                              <w:t>嵌入式</w:t>
                            </w:r>
                            <w:r w:rsidR="00896BD7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4"/>
                              </w:rPr>
                              <w:t>软件工程师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ED7FDA" id="_x0000_t202" coordsize="21600,21600" o:spt="202" path="m,l,21600r21600,l21600,xe">
                <v:stroke joinstyle="miter"/>
                <v:path gradientshapeok="t" o:connecttype="rect"/>
              </v:shapetype>
              <v:shape id="文本框 97" o:spid="_x0000_s1026" type="#_x0000_t202" style="position:absolute;left:0;text-align:left;margin-left:126.75pt;margin-top:-29.25pt;width:178.5pt;height:26.5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" filled="f" stroked="f" strokeweight=".5pt">
                <v:textbox>
                  <w:txbxContent>
                    <w:p w14:paraId="7914898C" w14:textId="15DDC126" w:rsidR="00053E44" w:rsidRPr="007632A0" w:rsidRDefault="00C5569E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4"/>
                        </w:rPr>
                      </w:pPr>
                      <w:r w:rsidRPr="007632A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4"/>
                        </w:rPr>
                        <w:t>求职意向</w:t>
                      </w:r>
                      <w:r w:rsidRPr="007632A0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4"/>
                        </w:rPr>
                        <w:t>：</w:t>
                      </w:r>
                      <w:r w:rsidR="00896BD7"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4"/>
                        </w:rPr>
                        <w:t>嵌入式</w:t>
                      </w:r>
                      <w:r w:rsidR="00896BD7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4"/>
                        </w:rPr>
                        <w:t>软件工程师</w:t>
                      </w:r>
                    </w:p>
                  </w:txbxContent>
                </v:textbox>
              </v:shape>
            </w:pict>
          </mc:Fallback>
        </mc:AlternateContent>
      </w:r>
      <w:r w:rsidR="0073097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04A295A" wp14:editId="6A19498E">
                <wp:simplePos x="0" y="0"/>
                <wp:positionH relativeFrom="column">
                  <wp:posOffset>-723885</wp:posOffset>
                </wp:positionH>
                <wp:positionV relativeFrom="paragraph">
                  <wp:posOffset>180753</wp:posOffset>
                </wp:positionV>
                <wp:extent cx="4926404" cy="619480"/>
                <wp:effectExtent l="0" t="0" r="0" b="0"/>
                <wp:wrapNone/>
                <wp:docPr id="6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404" cy="619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8DBB3D" w14:textId="64E0D90A" w:rsidR="00DD50DF" w:rsidRDefault="00DD50DF" w:rsidP="0073097C">
                            <w:pPr>
                              <w:snapToGrid w:val="0"/>
                              <w:spacing w:line="400" w:lineRule="exact"/>
                              <w:ind w:firstLineChars="100" w:firstLine="220"/>
                              <w:jc w:val="lef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生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日</w:t>
                            </w:r>
                            <w:r w:rsidR="00C5569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：</w:t>
                            </w:r>
                            <w:r w:rsidR="00C5569E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2"/>
                                <w:szCs w:val="22"/>
                              </w:rPr>
                              <w:t>199</w:t>
                            </w:r>
                            <w:r w:rsidR="00896BD7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2"/>
                                <w:szCs w:val="22"/>
                              </w:rPr>
                              <w:t>5</w:t>
                            </w:r>
                            <w:r w:rsidR="008D2A3E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  <w:r w:rsidR="00896BD7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2"/>
                                <w:szCs w:val="22"/>
                              </w:rPr>
                              <w:t>01</w:t>
                            </w:r>
                            <w:r w:rsidR="008D2A3E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2"/>
                                <w:szCs w:val="22"/>
                              </w:rPr>
                              <w:t>.</w:t>
                            </w:r>
                            <w:r w:rsidR="00896BD7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2"/>
                                <w:szCs w:val="22"/>
                              </w:rPr>
                              <w:t>19</w:t>
                            </w:r>
                            <w:r w:rsidR="008D2A3E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C5569E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C5569E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87B2C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户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籍：</w:t>
                            </w:r>
                            <w:r w:rsidR="00C44A37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2"/>
                                <w:szCs w:val="22"/>
                              </w:rPr>
                              <w:t>河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南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· </w:t>
                            </w:r>
                            <w:r w:rsidR="00B436E3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2"/>
                                <w:szCs w:val="22"/>
                              </w:rPr>
                              <w:t>郑州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40E6FD6F" w14:textId="7047C6AA" w:rsidR="00053E44" w:rsidRDefault="00C5569E" w:rsidP="0073097C">
                            <w:pPr>
                              <w:snapToGrid w:val="0"/>
                              <w:spacing w:line="400" w:lineRule="exact"/>
                              <w:ind w:firstLineChars="100" w:firstLine="22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电 </w:t>
                            </w:r>
                            <w:r w:rsidR="00DD50D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话：</w:t>
                            </w:r>
                            <w:r w:rsidR="0070662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1</w:t>
                            </w:r>
                            <w:r w:rsidR="0070662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3279392115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70662E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D50DF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箱：</w:t>
                            </w:r>
                            <w:r w:rsidR="00072C03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2"/>
                                <w:szCs w:val="22"/>
                              </w:rPr>
                              <w:t>1621388556</w:t>
                            </w:r>
                            <w:r w:rsidRPr="00AA393C"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2"/>
                                <w:szCs w:val="22"/>
                              </w:rPr>
                              <w:t>@qq.com</w:t>
                            </w:r>
                            <w:r w:rsidRPr="00AA393C"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78956828" w14:textId="77777777" w:rsidR="00053E44" w:rsidRDefault="00C5569E">
                            <w:pPr>
                              <w:snapToGrid w:val="0"/>
                              <w:spacing w:line="288" w:lineRule="auto"/>
                              <w:ind w:firstLineChars="100" w:firstLine="220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14:paraId="16C9C8C2" w14:textId="77777777" w:rsidR="00053E44" w:rsidRDefault="00C5569E">
                            <w:pPr>
                              <w:snapToGrid w:val="0"/>
                              <w:spacing w:line="288" w:lineRule="auto"/>
                              <w:ind w:firstLineChars="100" w:firstLine="220"/>
                              <w:jc w:val="left"/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2"/>
                                <w:szCs w:val="22"/>
                              </w:rPr>
                              <w:t>现 住 址：广东广州市</w:t>
                            </w:r>
                          </w:p>
                          <w:p w14:paraId="562788A0" w14:textId="77777777" w:rsidR="00053E44" w:rsidRDefault="00053E4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1F4E79" w:themeColor="accent1" w:themeShade="80"/>
                                <w:sz w:val="22"/>
                                <w:szCs w:val="22"/>
                              </w:rPr>
                            </w:pPr>
                          </w:p>
                          <w:p w14:paraId="45B14D46" w14:textId="77777777" w:rsidR="00053E44" w:rsidRDefault="00053E4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F5496" w:themeColor="accent5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295A" id="文本框 87" o:spid="_x0000_s1027" type="#_x0000_t202" style="position:absolute;left:0;text-align:left;margin-left:-57pt;margin-top:14.25pt;width:387.9pt;height:4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" filled="f" stroked="f" strokeweight=".5pt">
                <v:textbox>
                  <w:txbxContent>
                    <w:p w14:paraId="068DBB3D" w14:textId="64E0D90A" w:rsidR="00DD50DF" w:rsidRDefault="00DD50DF" w:rsidP="0073097C">
                      <w:pPr>
                        <w:snapToGrid w:val="0"/>
                        <w:spacing w:line="400" w:lineRule="exact"/>
                        <w:ind w:firstLineChars="100" w:firstLine="220"/>
                        <w:jc w:val="left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生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日</w:t>
                      </w:r>
                      <w:r w:rsidR="00C5569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：</w:t>
                      </w:r>
                      <w:r w:rsidR="00C5569E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2"/>
                          <w:szCs w:val="22"/>
                        </w:rPr>
                        <w:t>199</w:t>
                      </w:r>
                      <w:r w:rsidR="00896BD7"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2"/>
                          <w:szCs w:val="22"/>
                        </w:rPr>
                        <w:t>5</w:t>
                      </w:r>
                      <w:r w:rsidR="008D2A3E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  <w:r w:rsidR="00896BD7"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2"/>
                          <w:szCs w:val="22"/>
                        </w:rPr>
                        <w:t>01</w:t>
                      </w:r>
                      <w:r w:rsidR="008D2A3E"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2"/>
                          <w:szCs w:val="22"/>
                        </w:rPr>
                        <w:t>.</w:t>
                      </w:r>
                      <w:r w:rsidR="00896BD7"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2"/>
                          <w:szCs w:val="22"/>
                        </w:rPr>
                        <w:t>19</w:t>
                      </w:r>
                      <w:r w:rsidR="008D2A3E"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2"/>
                          <w:szCs w:val="22"/>
                        </w:rPr>
                        <w:t xml:space="preserve">  </w:t>
                      </w:r>
                      <w:r w:rsidR="00C5569E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2"/>
                          <w:szCs w:val="22"/>
                        </w:rPr>
                        <w:t xml:space="preserve">         </w:t>
                      </w:r>
                      <w:r w:rsidR="00C5569E"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F87B2C"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户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籍：</w:t>
                      </w:r>
                      <w:r w:rsidR="00C44A37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2"/>
                          <w:szCs w:val="22"/>
                        </w:rPr>
                        <w:t>河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2"/>
                          <w:szCs w:val="22"/>
                        </w:rPr>
                        <w:t xml:space="preserve">南 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2"/>
                          <w:szCs w:val="22"/>
                        </w:rPr>
                        <w:t xml:space="preserve">· </w:t>
                      </w:r>
                      <w:r w:rsidR="00B436E3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2"/>
                          <w:szCs w:val="22"/>
                        </w:rPr>
                        <w:t>郑州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40E6FD6F" w14:textId="7047C6AA" w:rsidR="00053E44" w:rsidRDefault="00C5569E" w:rsidP="0073097C">
                      <w:pPr>
                        <w:snapToGrid w:val="0"/>
                        <w:spacing w:line="400" w:lineRule="exact"/>
                        <w:ind w:firstLineChars="100" w:firstLine="22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电 </w:t>
                      </w:r>
                      <w:r w:rsidR="00DD50DF"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话：</w:t>
                      </w:r>
                      <w:r w:rsidR="0070662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1</w:t>
                      </w:r>
                      <w:r w:rsidR="0070662E"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3279392115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2"/>
                          <w:szCs w:val="22"/>
                        </w:rPr>
                        <w:t xml:space="preserve">   </w:t>
                      </w:r>
                      <w:r w:rsidR="0070662E"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邮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DD50DF"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>箱：</w:t>
                      </w:r>
                      <w:r w:rsidR="00072C03"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2"/>
                          <w:szCs w:val="22"/>
                        </w:rPr>
                        <w:t>1621388556</w:t>
                      </w:r>
                      <w:r w:rsidRPr="00AA393C"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2"/>
                          <w:szCs w:val="22"/>
                        </w:rPr>
                        <w:t>@qq.com</w:t>
                      </w:r>
                      <w:r w:rsidRPr="00AA393C">
                        <w:rPr>
                          <w:rFonts w:ascii="微软雅黑" w:eastAsia="微软雅黑" w:hAnsi="微软雅黑" w:cs="微软雅黑" w:hint="eastAsia"/>
                          <w:color w:val="FF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78956828" w14:textId="77777777" w:rsidR="00053E44" w:rsidRDefault="00C5569E">
                      <w:pPr>
                        <w:snapToGrid w:val="0"/>
                        <w:spacing w:line="288" w:lineRule="auto"/>
                        <w:ind w:firstLineChars="100" w:firstLine="220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</w:rPr>
                        <w:t xml:space="preserve">        </w:t>
                      </w:r>
                    </w:p>
                    <w:p w14:paraId="16C9C8C2" w14:textId="77777777" w:rsidR="00053E44" w:rsidRDefault="00C5569E">
                      <w:pPr>
                        <w:snapToGrid w:val="0"/>
                        <w:spacing w:line="288" w:lineRule="auto"/>
                        <w:ind w:firstLineChars="100" w:firstLine="220"/>
                        <w:jc w:val="left"/>
                        <w:rPr>
                          <w:rFonts w:ascii="微软雅黑" w:eastAsia="微软雅黑" w:hAnsi="微软雅黑" w:cs="微软雅黑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2"/>
                          <w:szCs w:val="22"/>
                        </w:rPr>
                        <w:t>现 住 址：广东广州市</w:t>
                      </w:r>
                    </w:p>
                    <w:p w14:paraId="562788A0" w14:textId="77777777" w:rsidR="00053E44" w:rsidRDefault="00053E4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1F4E79" w:themeColor="accent1" w:themeShade="80"/>
                          <w:sz w:val="22"/>
                          <w:szCs w:val="22"/>
                        </w:rPr>
                      </w:pPr>
                    </w:p>
                    <w:p w14:paraId="45B14D46" w14:textId="77777777" w:rsidR="00053E44" w:rsidRDefault="00053E4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F5496" w:themeColor="accent5" w:themeShade="B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56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CB893" wp14:editId="3613384E">
                <wp:simplePos x="0" y="0"/>
                <wp:positionH relativeFrom="column">
                  <wp:posOffset>-588645</wp:posOffset>
                </wp:positionH>
                <wp:positionV relativeFrom="paragraph">
                  <wp:posOffset>-605155</wp:posOffset>
                </wp:positionV>
                <wp:extent cx="1354455" cy="612140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355" y="541020"/>
                          <a:ext cx="1354455" cy="61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8FAA9" w14:textId="4B94DFAF" w:rsidR="00053E44" w:rsidRDefault="00710F3B">
                            <w:pPr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</w:rPr>
                              <w:t>刘凯斌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CB893" id="文本框 5" o:spid="_x0000_s1028" type="#_x0000_t202" style="position:absolute;left:0;text-align:left;margin-left:-46.35pt;margin-top:-47.65pt;width:106.65pt;height:4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" filled="f" stroked="f" strokeweight=".5pt">
                <v:textbox>
                  <w:txbxContent>
                    <w:p w14:paraId="72A8FAA9" w14:textId="4B94DFAF" w:rsidR="00053E44" w:rsidRDefault="00710F3B">
                      <w:pPr>
                        <w:adjustRightInd w:val="0"/>
                        <w:snapToGrid w:val="0"/>
                        <w:spacing w:line="312" w:lineRule="auto"/>
                        <w:jc w:val="distribute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54"/>
                          <w:szCs w:val="5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54"/>
                          <w:szCs w:val="54"/>
                        </w:rPr>
                        <w:t>刘凯斌</w:t>
                      </w:r>
                    </w:p>
                  </w:txbxContent>
                </v:textbox>
              </v:shape>
            </w:pict>
          </mc:Fallback>
        </mc:AlternateContent>
      </w:r>
      <w:r w:rsidR="00C5569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2544DDE" wp14:editId="7B5D88B3">
                <wp:simplePos x="0" y="0"/>
                <wp:positionH relativeFrom="column">
                  <wp:posOffset>-1322070</wp:posOffset>
                </wp:positionH>
                <wp:positionV relativeFrom="paragraph">
                  <wp:posOffset>-659130</wp:posOffset>
                </wp:positionV>
                <wp:extent cx="8181340" cy="1593215"/>
                <wp:effectExtent l="0" t="0" r="0" b="69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8130" y="88265"/>
                          <a:ext cx="8181340" cy="1593215"/>
                        </a:xfrm>
                        <a:prstGeom prst="rect">
                          <a:avLst/>
                        </a:prstGeom>
                        <a:solidFill>
                          <a:srgbClr val="0D49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D6115" w14:textId="1C26ABCB" w:rsidR="00053E44" w:rsidRDefault="00B436E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                   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C31557" wp14:editId="2425F202">
                                  <wp:extent cx="922655" cy="1298575"/>
                                  <wp:effectExtent l="0" t="0" r="0" b="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279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2655" cy="129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44DDE" id="矩形 17" o:spid="_x0000_s1029" style="position:absolute;left:0;text-align:left;margin-left:-104.1pt;margin-top:-51.9pt;width:644.2pt;height:125.4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" fillcolor="#0d4960" stroked="f" strokeweight="1pt">
                <v:textbox>
                  <w:txbxContent>
                    <w:p w14:paraId="742D6115" w14:textId="1C26ABCB" w:rsidR="00053E44" w:rsidRDefault="00B436E3">
                      <w:pPr>
                        <w:jc w:val="center"/>
                      </w:pPr>
                      <w:r>
                        <w:rPr>
                          <w:noProof/>
                        </w:rPr>
                        <w:t xml:space="preserve">                                                        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C31557" wp14:editId="2425F202">
                            <wp:extent cx="922655" cy="1298575"/>
                            <wp:effectExtent l="0" t="0" r="0" b="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/>
                                    <pic:cNvPicPr/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279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22655" cy="12985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556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C206C" wp14:editId="72EE1501">
                <wp:simplePos x="0" y="0"/>
                <wp:positionH relativeFrom="column">
                  <wp:posOffset>-727075</wp:posOffset>
                </wp:positionH>
                <wp:positionV relativeFrom="paragraph">
                  <wp:posOffset>1252855</wp:posOffset>
                </wp:positionV>
                <wp:extent cx="0" cy="7711440"/>
                <wp:effectExtent l="4445" t="0" r="14605" b="381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5925" y="2110105"/>
                          <a:ext cx="0" cy="771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1C5F7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B59BA" id="直接连接符 10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25pt,98.65pt" to="-57.25pt,7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" strokecolor="#1c5f7a" strokeweight=".5pt">
                <v:stroke joinstyle="miter"/>
              </v:line>
            </w:pict>
          </mc:Fallback>
        </mc:AlternateContent>
      </w:r>
    </w:p>
    <w:p w14:paraId="5BDD310D" w14:textId="77777777" w:rsidR="00053E44" w:rsidRDefault="00053E44"/>
    <w:p w14:paraId="4FAFB369" w14:textId="5C6160FC" w:rsidR="00053E44" w:rsidRDefault="00053E44"/>
    <w:p w14:paraId="2282AE5E" w14:textId="7212F354" w:rsidR="00053E44" w:rsidRDefault="00053E44"/>
    <w:p w14:paraId="0A682338" w14:textId="3162C502" w:rsidR="00053E44" w:rsidRDefault="00053E44"/>
    <w:p w14:paraId="581BD15E" w14:textId="7530AF8B" w:rsidR="00053E44" w:rsidRDefault="00194F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A8258" wp14:editId="4F7D650C">
                <wp:simplePos x="0" y="0"/>
                <wp:positionH relativeFrom="column">
                  <wp:posOffset>-384810</wp:posOffset>
                </wp:positionH>
                <wp:positionV relativeFrom="paragraph">
                  <wp:posOffset>115834</wp:posOffset>
                </wp:positionV>
                <wp:extent cx="941070" cy="435610"/>
                <wp:effectExtent l="0" t="0" r="0" b="254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9E95C" w14:textId="77777777" w:rsidR="00053E44" w:rsidRDefault="00C5569E">
                            <w:pPr>
                              <w:jc w:val="distribut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自我小结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A8258" id="文本框 4" o:spid="_x0000_s1030" type="#_x0000_t202" style="position:absolute;left:0;text-align:left;margin-left:-30.3pt;margin-top:9.1pt;width:74.1pt;height:3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" filled="f" stroked="f" strokeweight=".5pt">
                <v:textbox>
                  <w:txbxContent>
                    <w:p w14:paraId="6DF9E95C" w14:textId="77777777" w:rsidR="00053E44" w:rsidRDefault="00C5569E">
                      <w:pPr>
                        <w:jc w:val="distribute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自我小结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02D11F8D" wp14:editId="583D436B">
                <wp:simplePos x="0" y="0"/>
                <wp:positionH relativeFrom="column">
                  <wp:posOffset>-594360</wp:posOffset>
                </wp:positionH>
                <wp:positionV relativeFrom="paragraph">
                  <wp:posOffset>246009</wp:posOffset>
                </wp:positionV>
                <wp:extent cx="6581140" cy="252095"/>
                <wp:effectExtent l="0" t="0" r="2921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140" cy="252095"/>
                          <a:chOff x="1163" y="4096"/>
                          <a:chExt cx="10364" cy="397"/>
                        </a:xfrm>
                        <a:solidFill>
                          <a:srgbClr val="0D4960"/>
                        </a:solidFill>
                      </wpg:grpSpPr>
                      <wps:wsp>
                        <wps:cNvPr id="35" name="五边形 35"/>
                        <wps:cNvSpPr/>
                        <wps:spPr>
                          <a:xfrm>
                            <a:off x="1163" y="4096"/>
                            <a:ext cx="1971" cy="39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直接连接符 61"/>
                        <wps:cNvCnPr/>
                        <wps:spPr>
                          <a:xfrm flipH="1">
                            <a:off x="3136" y="4283"/>
                            <a:ext cx="8391" cy="0"/>
                          </a:xfrm>
                          <a:prstGeom prst="line">
                            <a:avLst/>
                          </a:prstGeom>
                          <a:grpFill/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4064F" id="组合 20" o:spid="_x0000_s1026" style="position:absolute;left:0;text-align:left;margin-left:-46.8pt;margin-top:19.35pt;width:518.2pt;height:19.85pt;z-index:251648000" coordorigin="1163,4096" coordsize="10364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">
                <v:rect id="五边形 35" o:spid="_x0000_s1027" style="position:absolute;left:1163;top:4096;width:1971;height: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/>
                <v:line id="直接连接符 61" o:spid="_x0000_s1028" style="position:absolute;flip:x;visibility:visible;mso-wrap-style:square" from="3136,4283" to="11527,4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" strokecolor="#bfbfbf [2412]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9CF9BB" wp14:editId="67CB52B7">
                <wp:simplePos x="0" y="0"/>
                <wp:positionH relativeFrom="column">
                  <wp:posOffset>-891540</wp:posOffset>
                </wp:positionH>
                <wp:positionV relativeFrom="paragraph">
                  <wp:posOffset>300882</wp:posOffset>
                </wp:positionV>
                <wp:extent cx="328930" cy="110490"/>
                <wp:effectExtent l="52070" t="81280" r="66040" b="85090"/>
                <wp:wrapNone/>
                <wp:docPr id="8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328930" cy="110490"/>
                        </a:xfrm>
                        <a:prstGeom prst="rect">
                          <a:avLst/>
                        </a:prstGeom>
                        <a:solidFill>
                          <a:srgbClr val="0D4960"/>
                        </a:solidFill>
                        <a:ln>
                          <a:noFill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CA7C24" id="等腰三角形 7" o:spid="_x0000_s1026" style="position:absolute;left:0;text-align:left;margin-left:-70.2pt;margin-top:23.7pt;width:25.9pt;height:8.7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" fillcolor="#0d4960" stroked="f" strokeweight="1pt">
                <v:shadow on="t" color="black" opacity="26214f" offset="0,0"/>
              </v:rect>
            </w:pict>
          </mc:Fallback>
        </mc:AlternateContent>
      </w:r>
    </w:p>
    <w:p w14:paraId="3E3BDB90" w14:textId="4D9AA91A" w:rsidR="00053E44" w:rsidRDefault="00194FF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4D6A32" wp14:editId="21674E6F">
                <wp:simplePos x="0" y="0"/>
                <wp:positionH relativeFrom="column">
                  <wp:posOffset>-694055</wp:posOffset>
                </wp:positionH>
                <wp:positionV relativeFrom="paragraph">
                  <wp:posOffset>302260</wp:posOffset>
                </wp:positionV>
                <wp:extent cx="6767830" cy="2303145"/>
                <wp:effectExtent l="0" t="0" r="0" b="19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2303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66AB5" w14:textId="604045F9" w:rsidR="008F5BD9" w:rsidRPr="008F5BD9" w:rsidRDefault="00C5569E" w:rsidP="008F5BD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</w:pPr>
                            <w:r w:rsidRPr="000B33B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</w:rPr>
                              <w:t>工作经历：</w:t>
                            </w:r>
                            <w:r w:rsidR="000B33BA" w:rsidRPr="000B33BA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近3年嵌入式开发经验，1年多物联网平台项目（CAT.1</w:t>
                            </w:r>
                            <w:r w:rsidR="00981957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）</w:t>
                            </w:r>
                            <w:r w:rsidR="006D1D97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；</w:t>
                            </w:r>
                          </w:p>
                          <w:p w14:paraId="39515583" w14:textId="79B01064" w:rsidR="008F5BD9" w:rsidRPr="003D0777" w:rsidRDefault="00C5569E" w:rsidP="008F5BD9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</w:pPr>
                            <w:r w:rsidRPr="000B33B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</w:rPr>
                              <w:t>学习背景：</w:t>
                            </w:r>
                            <w:r w:rsidR="000B33BA" w:rsidRPr="000B33BA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电子信息工程专业毕业，在校期间曾获得两次国家奖学金</w:t>
                            </w:r>
                            <w:r w:rsidR="003D0777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一次励志奖学金</w:t>
                            </w:r>
                            <w:r w:rsidR="000B33BA" w:rsidRPr="000B33BA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，具有扎实的专业知识功底和持续学习的能力。</w:t>
                            </w:r>
                          </w:p>
                          <w:p w14:paraId="47F1DB78" w14:textId="3C8EBB41" w:rsidR="008F5BD9" w:rsidRPr="009A027B" w:rsidRDefault="00C5569E" w:rsidP="009A027B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</w:rPr>
                              <w:t>专业技能：</w:t>
                            </w:r>
                            <w:r w:rsidR="000B33BA" w:rsidRPr="000B33BA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熟悉多种通信协议（SPI、II2C、UART、CAN、RS485等）；熟悉</w:t>
                            </w:r>
                            <w:proofErr w:type="spellStart"/>
                            <w:r w:rsidR="000B33BA" w:rsidRPr="000B33BA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linux</w:t>
                            </w:r>
                            <w:proofErr w:type="spellEnd"/>
                            <w:r w:rsidR="000B33BA" w:rsidRPr="000B33BA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系统常规操作以及常用命令；熟悉MQTT、WIFI等无线设备开发及相关工业或物联网协议；熟练使用git代码管理工具;熟悉</w:t>
                            </w:r>
                            <w:proofErr w:type="spellStart"/>
                            <w:r w:rsidR="000B33BA" w:rsidRPr="000B33BA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gcc</w:t>
                            </w:r>
                            <w:proofErr w:type="spellEnd"/>
                            <w:r w:rsidR="000B33BA" w:rsidRPr="000B33BA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以及</w:t>
                            </w:r>
                            <w:proofErr w:type="spellStart"/>
                            <w:r w:rsidR="000B33BA" w:rsidRPr="000B33BA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makefile</w:t>
                            </w:r>
                            <w:proofErr w:type="spellEnd"/>
                            <w:r w:rsidR="000B33BA" w:rsidRPr="000B33BA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编译的开发；熟悉示波器等开发工具的使用；熟练掌握</w:t>
                            </w:r>
                            <w:proofErr w:type="spellStart"/>
                            <w:r w:rsidR="000B33BA" w:rsidRPr="000B33BA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FreeRTOS</w:t>
                            </w:r>
                            <w:proofErr w:type="spellEnd"/>
                            <w:r w:rsidR="000B33BA" w:rsidRPr="000B33BA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操作系统嵌入式程序开发，</w:t>
                            </w:r>
                            <w:r w:rsidR="00E27927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以及</w:t>
                            </w:r>
                            <w:r w:rsidR="000B33BA" w:rsidRPr="000B33BA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相关开发环境；能根据反馈，快速锁定BUG,并给出解决方案</w:t>
                            </w:r>
                            <w:r w:rsidR="00215CAD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；连接并能使用shell</w:t>
                            </w:r>
                            <w:r w:rsidR="00215CAD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脚本</w:t>
                            </w:r>
                            <w:r w:rsidR="002A59F8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；</w:t>
                            </w:r>
                            <w:r w:rsidR="007A769F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了解</w:t>
                            </w:r>
                            <w:r w:rsidR="007A769F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第三方物联网服务器平台的接入和联调；</w:t>
                            </w:r>
                          </w:p>
                          <w:p w14:paraId="5FF1FA4C" w14:textId="08B39911" w:rsidR="00053E44" w:rsidRDefault="00C5569E" w:rsidP="00546B6D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textAlignment w:val="center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</w:rPr>
                              <w:t>综合素养：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工作踏实认真严谨、积极主动抗压力强，有良好的团队协作精神。乐于学习钻研，勇于面对困难，善于分析和解决问题，动手实践能力强</w:t>
                            </w:r>
                            <w:r w:rsidR="00FB3F4E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有记录总结的习惯</w:t>
                            </w:r>
                            <w:r w:rsidR="00AA099B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，曾获得郑州市三好学生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。</w:t>
                            </w:r>
                          </w:p>
                          <w:p w14:paraId="611C21A7" w14:textId="77777777" w:rsidR="00053E44" w:rsidRDefault="00053E4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D6A32" id="文本框 9" o:spid="_x0000_s1031" type="#_x0000_t202" style="position:absolute;left:0;text-align:left;margin-left:-54.65pt;margin-top:23.8pt;width:532.9pt;height:181.3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" filled="f" stroked="f" strokeweight=".5pt">
                <v:textbox>
                  <w:txbxContent>
                    <w:p w14:paraId="79466AB5" w14:textId="604045F9" w:rsidR="008F5BD9" w:rsidRPr="008F5BD9" w:rsidRDefault="00C5569E" w:rsidP="008F5BD9">
                      <w:pPr>
                        <w:pStyle w:val="a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</w:rPr>
                      </w:pPr>
                      <w:r w:rsidRPr="000B33B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</w:rPr>
                        <w:t>工作经历：</w:t>
                      </w:r>
                      <w:r w:rsidR="000B33BA" w:rsidRPr="000B33BA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近3年嵌入式开发经验，1年多物联网平台项目（CAT.1</w:t>
                      </w:r>
                      <w:r w:rsidR="00981957">
                        <w:rPr>
                          <w:rFonts w:ascii="微软雅黑" w:eastAsia="微软雅黑" w:hAnsi="微软雅黑" w:cs="微软雅黑"/>
                          <w:sz w:val="20"/>
                        </w:rPr>
                        <w:t>）</w:t>
                      </w:r>
                      <w:r w:rsidR="006D1D97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；</w:t>
                      </w:r>
                    </w:p>
                    <w:p w14:paraId="39515583" w14:textId="79B01064" w:rsidR="008F5BD9" w:rsidRPr="003D0777" w:rsidRDefault="00C5569E" w:rsidP="008F5BD9">
                      <w:pPr>
                        <w:pStyle w:val="a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</w:rPr>
                      </w:pPr>
                      <w:r w:rsidRPr="000B33B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</w:rPr>
                        <w:t>学习背景：</w:t>
                      </w:r>
                      <w:r w:rsidR="000B33BA" w:rsidRPr="000B33BA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电子信息工程专业毕业，在校期间曾获得两次国家奖学金</w:t>
                      </w:r>
                      <w:r w:rsidR="003D0777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一次励志奖学金</w:t>
                      </w:r>
                      <w:r w:rsidR="000B33BA" w:rsidRPr="000B33BA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，具有扎实的专业知识功底和持续学习的能力。</w:t>
                      </w:r>
                    </w:p>
                    <w:p w14:paraId="47F1DB78" w14:textId="3C8EBB41" w:rsidR="008F5BD9" w:rsidRPr="009A027B" w:rsidRDefault="00C5569E" w:rsidP="009A027B">
                      <w:pPr>
                        <w:pStyle w:val="a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</w:rPr>
                        <w:t>专业技能：</w:t>
                      </w:r>
                      <w:r w:rsidR="000B33BA" w:rsidRPr="000B33BA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熟悉多种通信协议（SPI、II2C、UART、CAN、RS485等）；熟悉</w:t>
                      </w:r>
                      <w:proofErr w:type="spellStart"/>
                      <w:r w:rsidR="000B33BA" w:rsidRPr="000B33BA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linux</w:t>
                      </w:r>
                      <w:proofErr w:type="spellEnd"/>
                      <w:r w:rsidR="000B33BA" w:rsidRPr="000B33BA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系统常规操作以及常用命令；熟悉MQTT、WIFI等无线设备开发及相关工业或物联网协议；熟练使用git代码管理工具;熟悉</w:t>
                      </w:r>
                      <w:proofErr w:type="spellStart"/>
                      <w:r w:rsidR="000B33BA" w:rsidRPr="000B33BA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gcc</w:t>
                      </w:r>
                      <w:proofErr w:type="spellEnd"/>
                      <w:r w:rsidR="000B33BA" w:rsidRPr="000B33BA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以及</w:t>
                      </w:r>
                      <w:proofErr w:type="spellStart"/>
                      <w:r w:rsidR="000B33BA" w:rsidRPr="000B33BA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makefile</w:t>
                      </w:r>
                      <w:proofErr w:type="spellEnd"/>
                      <w:r w:rsidR="000B33BA" w:rsidRPr="000B33BA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编译的开发；熟悉示波器等开发工具的使用；熟练掌握</w:t>
                      </w:r>
                      <w:proofErr w:type="spellStart"/>
                      <w:r w:rsidR="000B33BA" w:rsidRPr="000B33BA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FreeRTOS</w:t>
                      </w:r>
                      <w:proofErr w:type="spellEnd"/>
                      <w:r w:rsidR="000B33BA" w:rsidRPr="000B33BA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操作系统嵌入式程序开发，</w:t>
                      </w:r>
                      <w:r w:rsidR="00E27927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以及</w:t>
                      </w:r>
                      <w:r w:rsidR="000B33BA" w:rsidRPr="000B33BA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相关开发环境；能根据反馈，快速锁定BUG,并给出解决方案</w:t>
                      </w:r>
                      <w:r w:rsidR="00215CAD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；连接并能使用shell</w:t>
                      </w:r>
                      <w:r w:rsidR="00215CAD">
                        <w:rPr>
                          <w:rFonts w:ascii="微软雅黑" w:eastAsia="微软雅黑" w:hAnsi="微软雅黑" w:cs="微软雅黑"/>
                          <w:sz w:val="20"/>
                        </w:rPr>
                        <w:t>脚本</w:t>
                      </w:r>
                      <w:r w:rsidR="002A59F8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；</w:t>
                      </w:r>
                      <w:r w:rsidR="007A769F">
                        <w:rPr>
                          <w:rFonts w:ascii="微软雅黑" w:eastAsia="微软雅黑" w:hAnsi="微软雅黑" w:cs="微软雅黑"/>
                          <w:sz w:val="20"/>
                        </w:rPr>
                        <w:t>了解</w:t>
                      </w:r>
                      <w:r w:rsidR="007A769F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第三方物联网服务器平台的接入和联调；</w:t>
                      </w:r>
                    </w:p>
                    <w:p w14:paraId="5FF1FA4C" w14:textId="08B39911" w:rsidR="00053E44" w:rsidRDefault="00C5569E" w:rsidP="00546B6D">
                      <w:pPr>
                        <w:pStyle w:val="a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textAlignment w:val="center"/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</w:rPr>
                        <w:t>综合素养：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工作踏实认真严谨、积极主动抗压力强，有良好的团队协作精神。乐于学习钻研，勇于面对困难，善于分析和解决问题，动手实践能力强</w:t>
                      </w:r>
                      <w:r w:rsidR="00FB3F4E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有记录总结的习惯</w:t>
                      </w:r>
                      <w:r w:rsidR="00AA099B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，曾获得郑州市三好学生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。</w:t>
                      </w:r>
                    </w:p>
                    <w:p w14:paraId="611C21A7" w14:textId="77777777" w:rsidR="00053E44" w:rsidRDefault="00053E4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630A0B" w14:textId="67373FE2" w:rsidR="00053E44" w:rsidRDefault="00053E44"/>
    <w:p w14:paraId="0784FC99" w14:textId="77777777" w:rsidR="00053E44" w:rsidRDefault="00053E44"/>
    <w:p w14:paraId="13DB40B1" w14:textId="5D589D0E" w:rsidR="00053E44" w:rsidRDefault="00053E44"/>
    <w:p w14:paraId="5D4D883C" w14:textId="13DF85C6" w:rsidR="00053E44" w:rsidRDefault="00053E44"/>
    <w:p w14:paraId="02706002" w14:textId="5E24A008" w:rsidR="00053E44" w:rsidRDefault="00053E44"/>
    <w:p w14:paraId="2C1FEA05" w14:textId="738EA2BC" w:rsidR="00053E44" w:rsidRDefault="00053E44"/>
    <w:p w14:paraId="5F618B9F" w14:textId="51734F8B" w:rsidR="00053E44" w:rsidRDefault="00053E44"/>
    <w:p w14:paraId="3C364062" w14:textId="75297754" w:rsidR="00053E44" w:rsidRDefault="00053E44"/>
    <w:p w14:paraId="0850BF7B" w14:textId="4CDCAB31" w:rsidR="00053E44" w:rsidRDefault="00053E44"/>
    <w:p w14:paraId="1CCE76ED" w14:textId="6F5C780C" w:rsidR="00053E44" w:rsidRDefault="00053E44"/>
    <w:p w14:paraId="37B52024" w14:textId="512786EA" w:rsidR="00053E44" w:rsidRDefault="00053E44"/>
    <w:p w14:paraId="3A9EC7D7" w14:textId="044D1BFF" w:rsidR="00053E44" w:rsidRDefault="00F813AC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B41645" wp14:editId="470C1687">
                <wp:simplePos x="0" y="0"/>
                <wp:positionH relativeFrom="column">
                  <wp:posOffset>-408305</wp:posOffset>
                </wp:positionH>
                <wp:positionV relativeFrom="paragraph">
                  <wp:posOffset>110328</wp:posOffset>
                </wp:positionV>
                <wp:extent cx="922020" cy="435610"/>
                <wp:effectExtent l="0" t="0" r="0" b="254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81899" w14:textId="77777777" w:rsidR="00053E44" w:rsidRDefault="00C5569E">
                            <w:pPr>
                              <w:jc w:val="distribute"/>
                              <w:rPr>
                                <w:rFonts w:ascii="方正大黑简体" w:eastAsia="方正大黑简体" w:hAnsi="方正大黑简体" w:cs="方正大黑简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41645" id="_x0000_s1032" type="#_x0000_t202" style="position:absolute;left:0;text-align:left;margin-left:-32.15pt;margin-top:8.7pt;width:72.6pt;height:34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" filled="f" stroked="f" strokeweight=".5pt">
                <v:textbox>
                  <w:txbxContent>
                    <w:p w14:paraId="3EE81899" w14:textId="77777777" w:rsidR="00053E44" w:rsidRDefault="00C5569E">
                      <w:pPr>
                        <w:jc w:val="distribute"/>
                        <w:rPr>
                          <w:rFonts w:ascii="方正大黑简体" w:eastAsia="方正大黑简体" w:hAnsi="方正大黑简体" w:cs="方正大黑简体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 w:rsidR="00E717EE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BC349DE" wp14:editId="35C914C2">
                <wp:simplePos x="0" y="0"/>
                <wp:positionH relativeFrom="column">
                  <wp:posOffset>-528990</wp:posOffset>
                </wp:positionH>
                <wp:positionV relativeFrom="paragraph">
                  <wp:posOffset>289370</wp:posOffset>
                </wp:positionV>
                <wp:extent cx="155560" cy="139700"/>
                <wp:effectExtent l="0" t="0" r="0" b="0"/>
                <wp:wrapNone/>
                <wp:docPr id="5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0" cy="1397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rect l="0" t="0" r="0" b="0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w14:anchorId="70A5B940" id="任意多边形 129" o:spid="_x0000_s1026" style="position:absolute;left:0;text-align:left;margin-left:-41.65pt;margin-top:22.8pt;width:12.25pt;height:11pt;z-index:251641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1pt">
                <v:path arrowok="t" o:connecttype="custom"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 textboxrect="0,0,3261356,2766950"/>
              </v:shape>
            </w:pict>
          </mc:Fallback>
        </mc:AlternateContent>
      </w:r>
      <w:r w:rsidR="00E717EE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91C27D5" wp14:editId="7E2E1689">
                <wp:simplePos x="0" y="0"/>
                <wp:positionH relativeFrom="column">
                  <wp:posOffset>-589656</wp:posOffset>
                </wp:positionH>
                <wp:positionV relativeFrom="paragraph">
                  <wp:posOffset>237366</wp:posOffset>
                </wp:positionV>
                <wp:extent cx="1252738" cy="248285"/>
                <wp:effectExtent l="0" t="0" r="5080" b="0"/>
                <wp:wrapNone/>
                <wp:docPr id="24" name="五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738" cy="248285"/>
                        </a:xfrm>
                        <a:prstGeom prst="rect">
                          <a:avLst/>
                        </a:prstGeom>
                        <a:solidFill>
                          <a:srgbClr val="0D49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0199C" id="五边形 35" o:spid="_x0000_s1026" style="position:absolute;left:0;text-align:left;margin-left:-46.45pt;margin-top:18.7pt;width:98.65pt;height:19.55pt;z-index:251643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" fillcolor="#0d4960" stroked="f" strokeweight="1pt"/>
            </w:pict>
          </mc:Fallback>
        </mc:AlternateContent>
      </w:r>
    </w:p>
    <w:p w14:paraId="786556DF" w14:textId="0A79D532" w:rsidR="00053E44" w:rsidRDefault="001430F5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9221ED" wp14:editId="53AB5C5A">
                <wp:simplePos x="0" y="0"/>
                <wp:positionH relativeFrom="column">
                  <wp:posOffset>-647700</wp:posOffset>
                </wp:positionH>
                <wp:positionV relativeFrom="paragraph">
                  <wp:posOffset>293370</wp:posOffset>
                </wp:positionV>
                <wp:extent cx="6767830" cy="479107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479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F6015" w14:textId="408C77A0" w:rsidR="00053E44" w:rsidRPr="009104D8" w:rsidRDefault="00C5569E" w:rsidP="009104D8">
                            <w:pPr>
                              <w:tabs>
                                <w:tab w:val="right" w:pos="10740"/>
                              </w:tabs>
                              <w:spacing w:line="380" w:lineRule="exact"/>
                              <w:jc w:val="left"/>
                              <w:textAlignment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>202</w:t>
                            </w:r>
                            <w:r w:rsidR="00941277"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="00941277"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>-至今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 xml:space="preserve">                       </w:t>
                            </w:r>
                            <w:r w:rsidR="00941277"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  <w:szCs w:val="22"/>
                              </w:rPr>
                              <w:t>美格智能科技有限公司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6E2F60"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45D44"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C2422"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>RTOS驱动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>工程师</w:t>
                            </w:r>
                          </w:p>
                          <w:p w14:paraId="4CFC1A08" w14:textId="271BC4B9" w:rsidR="009104D8" w:rsidRDefault="009104D8" w:rsidP="009104D8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经营范围：主要</w:t>
                            </w:r>
                            <w:r w:rsidR="00C172CB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经营cat</w:t>
                            </w:r>
                            <w:r w:rsidR="00C172CB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1 4g通讯模组</w:t>
                            </w:r>
                            <w:r w:rsidR="004C08B7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6B4EE6E0" w14:textId="67D6175B" w:rsidR="009104D8" w:rsidRDefault="009104D8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需求分析：负责参与根据客户提出的功能需求，进行系统的需求分析与讨论，确保需求把握准确，功能经济可实现。</w:t>
                            </w:r>
                          </w:p>
                          <w:p w14:paraId="5E65F306" w14:textId="24DFC7BA" w:rsidR="00053E44" w:rsidRDefault="00C5569E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line="380" w:lineRule="exact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文档编写：接业务需求，规范文档的编写、维护</w:t>
                            </w:r>
                            <w:r w:rsidR="002B2778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8290E84" w14:textId="35FD52CB" w:rsidR="00053E44" w:rsidRDefault="00C5569E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代码编写：负责根据任务分工与开发进度安排进行代码编写</w:t>
                            </w:r>
                            <w:r w:rsidR="00981957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，负责底层驱动</w:t>
                            </w:r>
                            <w:r w:rsidR="00262E23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部分维护；</w:t>
                            </w:r>
                            <w:r w:rsidR="00DB5BA5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A1E8F8F" w14:textId="697B08F6" w:rsidR="00053E44" w:rsidRDefault="00C5569E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UG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修改：对团队开发过程中或测试过程中出现的B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UG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进行修改，累计修改B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UG</w:t>
                            </w:r>
                            <w:r w:rsidR="009104D8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余次，确保代码稳健运行</w:t>
                            </w:r>
                            <w:r w:rsidR="005C5C86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5C86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满足需求。</w:t>
                            </w:r>
                          </w:p>
                          <w:p w14:paraId="71761DDD" w14:textId="1074259E" w:rsidR="00053E44" w:rsidRDefault="002A11E8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优化</w:t>
                            </w:r>
                            <w:r w:rsidR="00C5569E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调试：快速响应产品迭代以及优化，调试优化前端框架的用户体验和响应速度，保证兼容性、复用性</w:t>
                            </w:r>
                            <w:r w:rsidR="004E386F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52D3D4A5" w14:textId="7D1C810E" w:rsidR="00196136" w:rsidRDefault="00196136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相关技术：</w:t>
                            </w:r>
                            <w:r w:rsidR="00402CFC" w:rsidRPr="000B33BA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多种通信协议（SPI、II2C、UART、</w:t>
                            </w:r>
                            <w:proofErr w:type="spellStart"/>
                            <w:r w:rsidR="00402CFC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wifi</w:t>
                            </w:r>
                            <w:proofErr w:type="spellEnd"/>
                            <w:r w:rsidR="00402CFC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，M</w:t>
                            </w:r>
                            <w:r w:rsidR="00402CFC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QTT</w:t>
                            </w:r>
                            <w:r w:rsidR="00402CFC" w:rsidRPr="000B33BA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等）</w:t>
                            </w:r>
                            <w:r w:rsidR="00AB0466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；</w:t>
                            </w:r>
                            <w:proofErr w:type="spellStart"/>
                            <w:r w:rsidR="00A2600F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F</w:t>
                            </w:r>
                            <w:r w:rsidR="00A2600F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reeRTOS</w:t>
                            </w:r>
                            <w:proofErr w:type="spellEnd"/>
                            <w:r w:rsidR="00A2600F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操作</w:t>
                            </w:r>
                            <w:r w:rsidR="00A2600F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系统，</w:t>
                            </w:r>
                            <w:proofErr w:type="gramStart"/>
                            <w:r w:rsidR="00A2600F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展锐8</w:t>
                            </w:r>
                            <w:r w:rsidR="00A2600F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910</w:t>
                            </w:r>
                            <w:r w:rsidR="00A2600F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、8</w:t>
                            </w:r>
                            <w:r w:rsidR="00A2600F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310</w:t>
                            </w:r>
                            <w:proofErr w:type="gramEnd"/>
                            <w:r w:rsidR="00A2600F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平台</w:t>
                            </w:r>
                            <w:r w:rsidR="00A2600F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；</w:t>
                            </w:r>
                          </w:p>
                          <w:p w14:paraId="5B649AF9" w14:textId="71BF0FD8" w:rsidR="00053E44" w:rsidRDefault="00C5569E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价值创造：</w:t>
                            </w:r>
                            <w:r w:rsidR="007E1CCD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cat</w:t>
                            </w:r>
                            <w:r w:rsidR="007E1CCD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1</w:t>
                            </w:r>
                            <w:r w:rsidR="00F45892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通信</w:t>
                            </w:r>
                            <w:r w:rsidR="00F45892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模组，2</w:t>
                            </w:r>
                            <w:r w:rsidR="00F45892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021年</w:t>
                            </w:r>
                            <w:r w:rsidR="00F45892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有5</w:t>
                            </w:r>
                            <w:r w:rsidR="00F45892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kk的</w:t>
                            </w:r>
                            <w:r w:rsidR="00F45892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出货量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9CFC84E" w14:textId="77777777" w:rsidR="00D7369B" w:rsidRDefault="00D7369B" w:rsidP="00D7369B">
                            <w:pPr>
                              <w:pStyle w:val="a9"/>
                              <w:spacing w:line="380" w:lineRule="exact"/>
                              <w:ind w:left="420" w:firstLineChars="0" w:firstLine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</w:p>
                          <w:p w14:paraId="22491365" w14:textId="189E2EC5" w:rsidR="00B25828" w:rsidRPr="00B25828" w:rsidRDefault="00C5569E">
                            <w:pPr>
                              <w:tabs>
                                <w:tab w:val="right" w:pos="10740"/>
                              </w:tabs>
                              <w:spacing w:line="380" w:lineRule="exact"/>
                              <w:jc w:val="left"/>
                              <w:textAlignment w:val="center"/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>201</w:t>
                            </w:r>
                            <w:r w:rsidR="006604F1"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 w:rsidR="006604F1"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>-20</w:t>
                            </w:r>
                            <w:r w:rsidR="00DF03F8"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>.1</w:t>
                            </w:r>
                            <w:r w:rsidR="0022147A"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  <w:r w:rsidR="00FC74C0"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  <w:szCs w:val="22"/>
                              </w:rPr>
                              <w:t>上海嘉瑞微电子有限公司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="002964F9"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343DB1"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>底层</w:t>
                            </w:r>
                            <w:r w:rsidR="00343DB1">
                              <w:rPr>
                                <w:rFonts w:ascii="微软雅黑" w:eastAsia="微软雅黑" w:hAnsi="微软雅黑" w:cs="微软雅黑" w:hint="eastAsia"/>
                                <w:b/>
                                <w:sz w:val="22"/>
                                <w:szCs w:val="22"/>
                              </w:rPr>
                              <w:t>驱动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  <w:szCs w:val="22"/>
                              </w:rPr>
                              <w:t>工程师</w:t>
                            </w:r>
                          </w:p>
                          <w:p w14:paraId="5ED74347" w14:textId="77777777" w:rsidR="00053E44" w:rsidRDefault="00053E44">
                            <w:pPr>
                              <w:spacing w:line="80" w:lineRule="exact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1DDC6D" w14:textId="783939EC" w:rsidR="00B25828" w:rsidRDefault="00B25828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line="380" w:lineRule="exact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经营范围：主要做军工产品（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舰船设别显示屏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）</w:t>
                            </w:r>
                            <w:r w:rsidR="002A4689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，以及部分电力控制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54DDE420" w14:textId="159C02B4" w:rsidR="00B25828" w:rsidRPr="00B25828" w:rsidRDefault="00B25828" w:rsidP="00B25828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line="380" w:lineRule="exact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需求分析：负责参与根据客户提出的功能需求，进行系统的需求分析与讨论，确定开发方案及方向。</w:t>
                            </w:r>
                          </w:p>
                          <w:p w14:paraId="5017D820" w14:textId="77777777" w:rsidR="00053E44" w:rsidRDefault="00C5569E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line="380" w:lineRule="exact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文档编写：接业务需求，开发方案，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规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需求规范文档的编写、维护。</w:t>
                            </w:r>
                          </w:p>
                          <w:p w14:paraId="3DCB2A5B" w14:textId="395DA409" w:rsidR="00053E44" w:rsidRDefault="00C172C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line="380" w:lineRule="exact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负责内容</w:t>
                            </w:r>
                            <w:r w:rsidR="00C5569E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模块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驱动部分的开发调试，驱动编写</w:t>
                            </w:r>
                            <w:r w:rsidR="00807483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以及重要设备的测试工作；</w:t>
                            </w:r>
                          </w:p>
                          <w:p w14:paraId="3624B0AA" w14:textId="1FFC74D5" w:rsidR="00053E44" w:rsidRDefault="00C5569E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line="380" w:lineRule="exact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修改bug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：对开发过程中或测试过程中出现的B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UG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进行修改，确保代码健壮功能运行稳定。</w:t>
                            </w:r>
                          </w:p>
                          <w:p w14:paraId="331AD853" w14:textId="535CCA85" w:rsidR="00420A12" w:rsidRDefault="00420A12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line="380" w:lineRule="exact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技术：</w:t>
                            </w:r>
                            <w:r w:rsidR="00AB0466" w:rsidRPr="000B33BA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CAN、RS485</w:t>
                            </w:r>
                            <w:r w:rsidR="008E4311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、</w:t>
                            </w:r>
                            <w:r w:rsidR="008E4311" w:rsidRPr="000B33BA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RS</w:t>
                            </w:r>
                            <w:r w:rsidR="008E4311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232</w:t>
                            </w:r>
                            <w:r w:rsidR="00FC5B8B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，</w:t>
                            </w:r>
                            <w:proofErr w:type="spellStart"/>
                            <w:r w:rsidR="00FC5B8B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FreeRTOS</w:t>
                            </w:r>
                            <w:proofErr w:type="spellEnd"/>
                            <w:r w:rsidR="00FC5B8B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操作</w:t>
                            </w:r>
                            <w:r w:rsidR="00FC5B8B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系统，P</w:t>
                            </w:r>
                            <w:r w:rsidR="00FC5B8B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YPT5</w:t>
                            </w:r>
                            <w:r w:rsidR="00C26A6B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；</w:t>
                            </w:r>
                          </w:p>
                          <w:p w14:paraId="3C505AFA" w14:textId="5FEB66D6" w:rsidR="00D7369B" w:rsidRDefault="00C5569E" w:rsidP="00D7369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line="380" w:lineRule="exact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价值创造：</w:t>
                            </w:r>
                            <w:r w:rsidR="002A4689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两栖登陆艇截留版项目</w:t>
                            </w:r>
                            <w:r w:rsidR="00814EF8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（1</w:t>
                            </w:r>
                            <w:r w:rsidR="00814EF8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00多条</w:t>
                            </w:r>
                            <w:r w:rsidR="00814EF8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船），创造价值</w:t>
                            </w:r>
                            <w:r w:rsidR="00814EF8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1千</w:t>
                            </w:r>
                            <w:r w:rsidR="00814EF8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余</w:t>
                            </w:r>
                            <w:proofErr w:type="gramStart"/>
                            <w:r w:rsidR="00814EF8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>万</w:t>
                            </w:r>
                            <w:r w:rsidR="00C75165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以及</w:t>
                            </w:r>
                            <w:proofErr w:type="gramEnd"/>
                            <w:r w:rsidR="00C75165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其他项目</w:t>
                            </w:r>
                            <w:r w:rsidR="00814EF8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等</w:t>
                            </w:r>
                            <w:r w:rsidR="00814EF8" w:rsidRPr="00D7369B">
                              <w:rPr>
                                <w:rFonts w:ascii="微软雅黑" w:eastAsia="微软雅黑" w:hAnsi="微软雅黑" w:cs="微软雅黑" w:hint="eastAsia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89A27CD" w14:textId="1A8A078D" w:rsidR="00053E44" w:rsidRPr="00D7369B" w:rsidRDefault="00814EF8" w:rsidP="00D7369B">
                            <w:pPr>
                              <w:pStyle w:val="a9"/>
                              <w:numPr>
                                <w:ilvl w:val="0"/>
                                <w:numId w:val="3"/>
                              </w:numPr>
                              <w:spacing w:line="380" w:lineRule="exact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</w:pPr>
                            <w:r w:rsidRPr="00D7369B">
                              <w:rPr>
                                <w:rFonts w:ascii="微软雅黑" w:eastAsia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CF5A63D" w14:textId="39C9FCB4" w:rsidR="00053E44" w:rsidRDefault="00C5569E">
                            <w:pPr>
                              <w:tabs>
                                <w:tab w:val="right" w:pos="10740"/>
                              </w:tabs>
                              <w:spacing w:line="380" w:lineRule="exact"/>
                              <w:jc w:val="left"/>
                              <w:textAlignment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sz w:val="22"/>
                              </w:rPr>
                              <w:t>2014.12-2017.4                    广州峈鑫软件科技有限公司                   软件工程师</w:t>
                            </w:r>
                          </w:p>
                          <w:p w14:paraId="46F71F91" w14:textId="77777777" w:rsidR="00053E44" w:rsidRDefault="00053E44">
                            <w:pPr>
                              <w:spacing w:line="80" w:lineRule="exact"/>
                              <w:jc w:val="left"/>
                            </w:pPr>
                          </w:p>
                          <w:p w14:paraId="1182DA5E" w14:textId="77777777" w:rsidR="00053E44" w:rsidRDefault="00C5569E">
                            <w:pPr>
                              <w:spacing w:line="380" w:lineRule="exact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工作描述:</w:t>
                            </w:r>
                          </w:p>
                          <w:p w14:paraId="63FFEFB5" w14:textId="77777777" w:rsidR="00053E44" w:rsidRDefault="00C5569E">
                            <w:pPr>
                              <w:pStyle w:val="a9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ind w:firstLineChars="0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系统开发：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负责人脸识别客户端系统的整体开发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，包括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需求讨论、编写设计文档、代码编写、单元测试以及系统更新版本迭代等工作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。</w:t>
                            </w:r>
                          </w:p>
                          <w:p w14:paraId="6C9BEF5B" w14:textId="77777777" w:rsidR="00053E44" w:rsidRDefault="00053E4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21ED" id="_x0000_s1033" type="#_x0000_t202" style="position:absolute;left:0;text-align:left;margin-left:-51pt;margin-top:23.1pt;width:532.9pt;height:377.2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" filled="f" stroked="f" strokeweight=".5pt">
                <v:textbox>
                  <w:txbxContent>
                    <w:p w14:paraId="738F6015" w14:textId="408C77A0" w:rsidR="00053E44" w:rsidRPr="009104D8" w:rsidRDefault="00C5569E" w:rsidP="009104D8">
                      <w:pPr>
                        <w:tabs>
                          <w:tab w:val="right" w:pos="10740"/>
                        </w:tabs>
                        <w:spacing w:line="380" w:lineRule="exact"/>
                        <w:jc w:val="left"/>
                        <w:textAlignment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>202</w:t>
                      </w:r>
                      <w:r w:rsidR="00941277"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>.</w:t>
                      </w:r>
                      <w:r w:rsidR="00941277"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>-至今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 xml:space="preserve">                       </w:t>
                      </w:r>
                      <w:r w:rsidR="00941277"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  <w:szCs w:val="22"/>
                        </w:rPr>
                        <w:t>美格智能科技有限公司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 xml:space="preserve">         </w:t>
                      </w:r>
                      <w:r w:rsidR="006E2F60"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645D44"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1C2422"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>RTOS驱动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>工程师</w:t>
                      </w:r>
                    </w:p>
                    <w:p w14:paraId="4CFC1A08" w14:textId="271BC4B9" w:rsidR="009104D8" w:rsidRDefault="009104D8" w:rsidP="009104D8">
                      <w:pPr>
                        <w:pStyle w:val="a9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经营范围：主要</w:t>
                      </w:r>
                      <w:r w:rsidR="00C172CB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经营cat</w:t>
                      </w:r>
                      <w:r w:rsidR="00C172CB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1 4g通讯模组</w:t>
                      </w:r>
                      <w:r w:rsidR="004C08B7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；</w:t>
                      </w:r>
                    </w:p>
                    <w:p w14:paraId="6B4EE6E0" w14:textId="67D6175B" w:rsidR="009104D8" w:rsidRDefault="009104D8">
                      <w:pPr>
                        <w:pStyle w:val="a9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需求分析：负责参与根据客户提出的功能需求，进行系统的需求分析与讨论，确保需求把握准确，功能经济可实现。</w:t>
                      </w:r>
                    </w:p>
                    <w:p w14:paraId="5E65F306" w14:textId="24DFC7BA" w:rsidR="00053E44" w:rsidRDefault="00C5569E">
                      <w:pPr>
                        <w:pStyle w:val="a9"/>
                        <w:numPr>
                          <w:ilvl w:val="0"/>
                          <w:numId w:val="3"/>
                        </w:numPr>
                        <w:spacing w:line="380" w:lineRule="exact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文档编写：接业务需求，规范文档的编写、维护</w:t>
                      </w:r>
                      <w:r w:rsidR="002B2778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；</w:t>
                      </w:r>
                    </w:p>
                    <w:p w14:paraId="08290E84" w14:textId="35FD52CB" w:rsidR="00053E44" w:rsidRDefault="00C5569E">
                      <w:pPr>
                        <w:pStyle w:val="a9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代码编写：负责根据任务分工与开发进度安排进行代码编写</w:t>
                      </w:r>
                      <w:r w:rsidR="00981957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，负责底层驱动</w:t>
                      </w:r>
                      <w:r w:rsidR="00262E23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部分维护；</w:t>
                      </w:r>
                      <w:r w:rsidR="00DB5BA5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A1E8F8F" w14:textId="697B08F6" w:rsidR="00053E44" w:rsidRDefault="00C5569E">
                      <w:pPr>
                        <w:pStyle w:val="a9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UG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修改：对团队开发过程中或测试过程中出现的B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UG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进行修改，累计修改B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UG</w:t>
                      </w:r>
                      <w:r w:rsidR="009104D8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余次，确保代码稳健运行</w:t>
                      </w:r>
                      <w:r w:rsidR="005C5C86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5C5C86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满足需求。</w:t>
                      </w:r>
                    </w:p>
                    <w:p w14:paraId="71761DDD" w14:textId="1074259E" w:rsidR="00053E44" w:rsidRDefault="002A11E8">
                      <w:pPr>
                        <w:pStyle w:val="a9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优化</w:t>
                      </w:r>
                      <w:r w:rsidR="00C5569E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调试：快速响应产品迭代以及优化，调试优化前端框架的用户体验和响应速度，保证兼容性、复用性</w:t>
                      </w:r>
                      <w:r w:rsidR="004E386F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52D3D4A5" w14:textId="7D1C810E" w:rsidR="00196136" w:rsidRDefault="00196136">
                      <w:pPr>
                        <w:pStyle w:val="a9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相关技术：</w:t>
                      </w:r>
                      <w:r w:rsidR="00402CFC" w:rsidRPr="000B33BA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多种通信协议（SPI、II2C、UART、</w:t>
                      </w:r>
                      <w:proofErr w:type="spellStart"/>
                      <w:r w:rsidR="00402CFC">
                        <w:rPr>
                          <w:rFonts w:ascii="微软雅黑" w:eastAsia="微软雅黑" w:hAnsi="微软雅黑" w:cs="微软雅黑"/>
                          <w:sz w:val="20"/>
                        </w:rPr>
                        <w:t>wifi</w:t>
                      </w:r>
                      <w:proofErr w:type="spellEnd"/>
                      <w:r w:rsidR="00402CFC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，M</w:t>
                      </w:r>
                      <w:r w:rsidR="00402CFC">
                        <w:rPr>
                          <w:rFonts w:ascii="微软雅黑" w:eastAsia="微软雅黑" w:hAnsi="微软雅黑" w:cs="微软雅黑"/>
                          <w:sz w:val="20"/>
                        </w:rPr>
                        <w:t>QTT</w:t>
                      </w:r>
                      <w:r w:rsidR="00402CFC" w:rsidRPr="000B33BA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等）</w:t>
                      </w:r>
                      <w:r w:rsidR="00AB0466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；</w:t>
                      </w:r>
                      <w:proofErr w:type="spellStart"/>
                      <w:r w:rsidR="00A2600F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F</w:t>
                      </w:r>
                      <w:r w:rsidR="00A2600F">
                        <w:rPr>
                          <w:rFonts w:ascii="微软雅黑" w:eastAsia="微软雅黑" w:hAnsi="微软雅黑" w:cs="微软雅黑"/>
                          <w:sz w:val="20"/>
                        </w:rPr>
                        <w:t>reeRTOS</w:t>
                      </w:r>
                      <w:proofErr w:type="spellEnd"/>
                      <w:r w:rsidR="00A2600F">
                        <w:rPr>
                          <w:rFonts w:ascii="微软雅黑" w:eastAsia="微软雅黑" w:hAnsi="微软雅黑" w:cs="微软雅黑"/>
                          <w:sz w:val="20"/>
                        </w:rPr>
                        <w:t>操作</w:t>
                      </w:r>
                      <w:r w:rsidR="00A2600F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系统，</w:t>
                      </w:r>
                      <w:proofErr w:type="gramStart"/>
                      <w:r w:rsidR="00A2600F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展锐8</w:t>
                      </w:r>
                      <w:r w:rsidR="00A2600F">
                        <w:rPr>
                          <w:rFonts w:ascii="微软雅黑" w:eastAsia="微软雅黑" w:hAnsi="微软雅黑" w:cs="微软雅黑"/>
                          <w:sz w:val="20"/>
                        </w:rPr>
                        <w:t>910</w:t>
                      </w:r>
                      <w:r w:rsidR="00A2600F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、8</w:t>
                      </w:r>
                      <w:r w:rsidR="00A2600F">
                        <w:rPr>
                          <w:rFonts w:ascii="微软雅黑" w:eastAsia="微软雅黑" w:hAnsi="微软雅黑" w:cs="微软雅黑"/>
                          <w:sz w:val="20"/>
                        </w:rPr>
                        <w:t>310</w:t>
                      </w:r>
                      <w:proofErr w:type="gramEnd"/>
                      <w:r w:rsidR="00A2600F">
                        <w:rPr>
                          <w:rFonts w:ascii="微软雅黑" w:eastAsia="微软雅黑" w:hAnsi="微软雅黑" w:cs="微软雅黑"/>
                          <w:sz w:val="20"/>
                        </w:rPr>
                        <w:t>平台</w:t>
                      </w:r>
                      <w:r w:rsidR="00A2600F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；</w:t>
                      </w:r>
                    </w:p>
                    <w:p w14:paraId="5B649AF9" w14:textId="71BF0FD8" w:rsidR="00053E44" w:rsidRDefault="00C5569E">
                      <w:pPr>
                        <w:pStyle w:val="a9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价值创造：</w:t>
                      </w:r>
                      <w:r w:rsidR="007E1CCD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cat</w:t>
                      </w:r>
                      <w:r w:rsidR="007E1CCD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1</w:t>
                      </w:r>
                      <w:r w:rsidR="00F45892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通信</w:t>
                      </w:r>
                      <w:r w:rsidR="00F45892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模组，2</w:t>
                      </w:r>
                      <w:r w:rsidR="00F45892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021年</w:t>
                      </w:r>
                      <w:r w:rsidR="00F45892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有5</w:t>
                      </w:r>
                      <w:r w:rsidR="00F45892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kk的</w:t>
                      </w:r>
                      <w:r w:rsidR="00F45892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出货量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49CFC84E" w14:textId="77777777" w:rsidR="00D7369B" w:rsidRDefault="00D7369B" w:rsidP="00D7369B">
                      <w:pPr>
                        <w:pStyle w:val="a9"/>
                        <w:spacing w:line="380" w:lineRule="exact"/>
                        <w:ind w:left="420" w:firstLineChars="0" w:firstLine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</w:p>
                    <w:p w14:paraId="22491365" w14:textId="189E2EC5" w:rsidR="00B25828" w:rsidRPr="00B25828" w:rsidRDefault="00C5569E">
                      <w:pPr>
                        <w:tabs>
                          <w:tab w:val="right" w:pos="10740"/>
                        </w:tabs>
                        <w:spacing w:line="380" w:lineRule="exact"/>
                        <w:jc w:val="left"/>
                        <w:textAlignment w:val="center"/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>201</w:t>
                      </w:r>
                      <w:r w:rsidR="006604F1"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>.</w:t>
                      </w:r>
                      <w:r w:rsidR="006604F1"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>-20</w:t>
                      </w:r>
                      <w:r w:rsidR="00DF03F8"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>21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>.1</w:t>
                      </w:r>
                      <w:r w:rsidR="0022147A"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 xml:space="preserve">                  </w:t>
                      </w:r>
                      <w:r w:rsidR="00FC74C0"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  <w:szCs w:val="22"/>
                        </w:rPr>
                        <w:t>上海嘉瑞微电子有限公司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 xml:space="preserve">              </w:t>
                      </w:r>
                      <w:r w:rsidR="002964F9"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 xml:space="preserve">    </w:t>
                      </w:r>
                      <w:r w:rsidR="00343DB1"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>底层</w:t>
                      </w:r>
                      <w:r w:rsidR="00343DB1">
                        <w:rPr>
                          <w:rFonts w:ascii="微软雅黑" w:eastAsia="微软雅黑" w:hAnsi="微软雅黑" w:cs="微软雅黑" w:hint="eastAsia"/>
                          <w:b/>
                          <w:sz w:val="22"/>
                          <w:szCs w:val="22"/>
                        </w:rPr>
                        <w:t>驱动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  <w:szCs w:val="22"/>
                        </w:rPr>
                        <w:t>工程师</w:t>
                      </w:r>
                    </w:p>
                    <w:p w14:paraId="5ED74347" w14:textId="77777777" w:rsidR="00053E44" w:rsidRDefault="00053E44">
                      <w:pPr>
                        <w:spacing w:line="80" w:lineRule="exact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14:paraId="541DDC6D" w14:textId="783939EC" w:rsidR="00B25828" w:rsidRDefault="00B25828">
                      <w:pPr>
                        <w:pStyle w:val="a9"/>
                        <w:numPr>
                          <w:ilvl w:val="0"/>
                          <w:numId w:val="3"/>
                        </w:numPr>
                        <w:spacing w:line="380" w:lineRule="exact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经营范围：主要做军工产品（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舰船设别显示屏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）</w:t>
                      </w:r>
                      <w:r w:rsidR="002A4689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，以及部分电力控制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；</w:t>
                      </w:r>
                    </w:p>
                    <w:p w14:paraId="54DDE420" w14:textId="159C02B4" w:rsidR="00B25828" w:rsidRPr="00B25828" w:rsidRDefault="00B25828" w:rsidP="00B25828">
                      <w:pPr>
                        <w:pStyle w:val="a9"/>
                        <w:numPr>
                          <w:ilvl w:val="0"/>
                          <w:numId w:val="3"/>
                        </w:numPr>
                        <w:spacing w:line="380" w:lineRule="exact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需求分析：负责参与根据客户提出的功能需求，进行系统的需求分析与讨论，确定开发方案及方向。</w:t>
                      </w:r>
                    </w:p>
                    <w:p w14:paraId="5017D820" w14:textId="77777777" w:rsidR="00053E44" w:rsidRDefault="00C5569E">
                      <w:pPr>
                        <w:pStyle w:val="a9"/>
                        <w:numPr>
                          <w:ilvl w:val="0"/>
                          <w:numId w:val="3"/>
                        </w:numPr>
                        <w:spacing w:line="380" w:lineRule="exact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文档编写：接业务需求，开发方案，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规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需求规范文档的编写、维护。</w:t>
                      </w:r>
                    </w:p>
                    <w:p w14:paraId="3DCB2A5B" w14:textId="395DA409" w:rsidR="00053E44" w:rsidRDefault="00C172CB">
                      <w:pPr>
                        <w:pStyle w:val="a9"/>
                        <w:numPr>
                          <w:ilvl w:val="0"/>
                          <w:numId w:val="3"/>
                        </w:numPr>
                        <w:spacing w:line="380" w:lineRule="exact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负责内容</w:t>
                      </w:r>
                      <w:r w:rsidR="00C5569E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模块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驱动部分的开发调试，驱动编写</w:t>
                      </w:r>
                      <w:r w:rsidR="00807483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以及重要设备的测试工作；</w:t>
                      </w:r>
                    </w:p>
                    <w:p w14:paraId="3624B0AA" w14:textId="1FFC74D5" w:rsidR="00053E44" w:rsidRDefault="00C5569E">
                      <w:pPr>
                        <w:pStyle w:val="a9"/>
                        <w:numPr>
                          <w:ilvl w:val="0"/>
                          <w:numId w:val="3"/>
                        </w:numPr>
                        <w:spacing w:line="380" w:lineRule="exact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修改bug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：对开发过程中或测试过程中出现的B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UG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进行修改，确保代码健壮功能运行稳定。</w:t>
                      </w:r>
                    </w:p>
                    <w:p w14:paraId="331AD853" w14:textId="535CCA85" w:rsidR="00420A12" w:rsidRDefault="00420A12">
                      <w:pPr>
                        <w:pStyle w:val="a9"/>
                        <w:numPr>
                          <w:ilvl w:val="0"/>
                          <w:numId w:val="3"/>
                        </w:numPr>
                        <w:spacing w:line="380" w:lineRule="exact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技术：</w:t>
                      </w:r>
                      <w:r w:rsidR="00AB0466" w:rsidRPr="000B33BA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CAN、RS485</w:t>
                      </w:r>
                      <w:r w:rsidR="008E4311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、</w:t>
                      </w:r>
                      <w:r w:rsidR="008E4311" w:rsidRPr="000B33BA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RS</w:t>
                      </w:r>
                      <w:r w:rsidR="008E4311">
                        <w:rPr>
                          <w:rFonts w:ascii="微软雅黑" w:eastAsia="微软雅黑" w:hAnsi="微软雅黑" w:cs="微软雅黑"/>
                          <w:sz w:val="20"/>
                        </w:rPr>
                        <w:t>232</w:t>
                      </w:r>
                      <w:r w:rsidR="00FC5B8B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，</w:t>
                      </w:r>
                      <w:proofErr w:type="spellStart"/>
                      <w:r w:rsidR="00FC5B8B">
                        <w:rPr>
                          <w:rFonts w:ascii="微软雅黑" w:eastAsia="微软雅黑" w:hAnsi="微软雅黑" w:cs="微软雅黑"/>
                          <w:sz w:val="20"/>
                        </w:rPr>
                        <w:t>FreeRTOS</w:t>
                      </w:r>
                      <w:proofErr w:type="spellEnd"/>
                      <w:r w:rsidR="00FC5B8B">
                        <w:rPr>
                          <w:rFonts w:ascii="微软雅黑" w:eastAsia="微软雅黑" w:hAnsi="微软雅黑" w:cs="微软雅黑"/>
                          <w:sz w:val="20"/>
                        </w:rPr>
                        <w:t>操作</w:t>
                      </w:r>
                      <w:r w:rsidR="00FC5B8B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系统，P</w:t>
                      </w:r>
                      <w:r w:rsidR="00FC5B8B">
                        <w:rPr>
                          <w:rFonts w:ascii="微软雅黑" w:eastAsia="微软雅黑" w:hAnsi="微软雅黑" w:cs="微软雅黑"/>
                          <w:sz w:val="20"/>
                        </w:rPr>
                        <w:t>YPT5</w:t>
                      </w:r>
                      <w:r w:rsidR="00C26A6B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；</w:t>
                      </w:r>
                    </w:p>
                    <w:p w14:paraId="3C505AFA" w14:textId="5FEB66D6" w:rsidR="00D7369B" w:rsidRDefault="00C5569E" w:rsidP="00D7369B">
                      <w:pPr>
                        <w:pStyle w:val="a9"/>
                        <w:numPr>
                          <w:ilvl w:val="0"/>
                          <w:numId w:val="3"/>
                        </w:numPr>
                        <w:spacing w:line="380" w:lineRule="exact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价值创造：</w:t>
                      </w:r>
                      <w:r w:rsidR="002A4689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两栖登陆艇截留版项目</w:t>
                      </w:r>
                      <w:r w:rsidR="00814EF8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（1</w:t>
                      </w:r>
                      <w:r w:rsidR="00814EF8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00多条</w:t>
                      </w:r>
                      <w:r w:rsidR="00814EF8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船），创造价值</w:t>
                      </w:r>
                      <w:r w:rsidR="00814EF8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1千</w:t>
                      </w:r>
                      <w:r w:rsidR="00814EF8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余</w:t>
                      </w:r>
                      <w:proofErr w:type="gramStart"/>
                      <w:r w:rsidR="00814EF8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>万</w:t>
                      </w:r>
                      <w:r w:rsidR="00C75165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以及</w:t>
                      </w:r>
                      <w:proofErr w:type="gramEnd"/>
                      <w:r w:rsidR="00C75165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其他项目</w:t>
                      </w:r>
                      <w:r w:rsidR="00814EF8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等</w:t>
                      </w:r>
                      <w:r w:rsidR="00814EF8" w:rsidRPr="00D7369B">
                        <w:rPr>
                          <w:rFonts w:ascii="微软雅黑" w:eastAsia="微软雅黑" w:hAnsi="微软雅黑" w:cs="微软雅黑" w:hint="eastAsia"/>
                          <w:sz w:val="20"/>
                          <w:szCs w:val="20"/>
                        </w:rPr>
                        <w:t>；</w:t>
                      </w:r>
                    </w:p>
                    <w:p w14:paraId="389A27CD" w14:textId="1A8A078D" w:rsidR="00053E44" w:rsidRPr="00D7369B" w:rsidRDefault="00814EF8" w:rsidP="00D7369B">
                      <w:pPr>
                        <w:pStyle w:val="a9"/>
                        <w:numPr>
                          <w:ilvl w:val="0"/>
                          <w:numId w:val="3"/>
                        </w:numPr>
                        <w:spacing w:line="380" w:lineRule="exact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</w:pPr>
                      <w:r w:rsidRPr="00D7369B">
                        <w:rPr>
                          <w:rFonts w:ascii="微软雅黑" w:eastAsia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CF5A63D" w14:textId="39C9FCB4" w:rsidR="00053E44" w:rsidRDefault="00C5569E">
                      <w:pPr>
                        <w:tabs>
                          <w:tab w:val="right" w:pos="10740"/>
                        </w:tabs>
                        <w:spacing w:line="380" w:lineRule="exact"/>
                        <w:jc w:val="left"/>
                        <w:textAlignment w:val="center"/>
                        <w:rPr>
                          <w:b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sz w:val="22"/>
                        </w:rPr>
                        <w:t>2014.12-2017.4                    广州峈鑫软件科技有限公司                   软件工程师</w:t>
                      </w:r>
                    </w:p>
                    <w:p w14:paraId="46F71F91" w14:textId="77777777" w:rsidR="00053E44" w:rsidRDefault="00053E44">
                      <w:pPr>
                        <w:spacing w:line="80" w:lineRule="exact"/>
                        <w:jc w:val="left"/>
                      </w:pPr>
                    </w:p>
                    <w:p w14:paraId="1182DA5E" w14:textId="77777777" w:rsidR="00053E44" w:rsidRDefault="00C5569E">
                      <w:pPr>
                        <w:spacing w:line="380" w:lineRule="exact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20"/>
                        </w:rPr>
                        <w:t>工作描述:</w:t>
                      </w:r>
                    </w:p>
                    <w:p w14:paraId="63FFEFB5" w14:textId="77777777" w:rsidR="00053E44" w:rsidRDefault="00C5569E">
                      <w:pPr>
                        <w:pStyle w:val="a9"/>
                        <w:numPr>
                          <w:ilvl w:val="0"/>
                          <w:numId w:val="4"/>
                        </w:numPr>
                        <w:spacing w:line="380" w:lineRule="exact"/>
                        <w:ind w:firstLineChars="0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系统开发：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</w:rPr>
                        <w:t>负责人脸识别客户端系统的整体开发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，包括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</w:rPr>
                        <w:t>需求讨论、编写设计文档、代码编写、单元测试以及系统更新版本迭代等工作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。</w:t>
                      </w:r>
                    </w:p>
                    <w:p w14:paraId="6C9BEF5B" w14:textId="77777777" w:rsidR="00053E44" w:rsidRDefault="00053E4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17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867DC" wp14:editId="36AF7D6D">
                <wp:simplePos x="0" y="0"/>
                <wp:positionH relativeFrom="column">
                  <wp:posOffset>-884816</wp:posOffset>
                </wp:positionH>
                <wp:positionV relativeFrom="paragraph">
                  <wp:posOffset>113982</wp:posOffset>
                </wp:positionV>
                <wp:extent cx="328930" cy="109855"/>
                <wp:effectExtent l="52387" t="80963" r="66358" b="85407"/>
                <wp:wrapNone/>
                <wp:docPr id="12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328930" cy="109855"/>
                        </a:xfrm>
                        <a:prstGeom prst="rect">
                          <a:avLst/>
                        </a:prstGeom>
                        <a:solidFill>
                          <a:srgbClr val="0D4960"/>
                        </a:solidFill>
                        <a:ln>
                          <a:noFill/>
                        </a:ln>
                        <a:effectLst>
                          <a:outerShdw blurRad="635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6F90C38" id="等腰三角形 7" o:spid="_x0000_s1026" style="position:absolute;left:0;text-align:left;margin-left:-69.65pt;margin-top:8.95pt;width:25.9pt;height:8.6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" fillcolor="#0d4960" stroked="f" strokeweight="1pt">
                <v:shadow on="t" color="black" opacity="26214f" offset="0,0"/>
              </v:rect>
            </w:pict>
          </mc:Fallback>
        </mc:AlternateContent>
      </w:r>
      <w:r w:rsidR="00E717EE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F103FE8" wp14:editId="7494FF3B">
                <wp:simplePos x="0" y="0"/>
                <wp:positionH relativeFrom="column">
                  <wp:posOffset>658318</wp:posOffset>
                </wp:positionH>
                <wp:positionV relativeFrom="paragraph">
                  <wp:posOffset>173590</wp:posOffset>
                </wp:positionV>
                <wp:extent cx="5327786" cy="0"/>
                <wp:effectExtent l="0" t="0" r="0" b="0"/>
                <wp:wrapNone/>
                <wp:docPr id="32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786" cy="0"/>
                        </a:xfrm>
                        <a:prstGeom prst="line">
                          <a:avLst/>
                        </a:prstGeom>
                        <a:solidFill>
                          <a:srgbClr val="0D4960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BA01C" id="直接连接符 61" o:spid="_x0000_s1026" style="position:absolute;left:0;text-align:left;flip:x;z-index:251643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5pt,13.65pt" to="471.3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" filled="t" fillcolor="#0d4960" strokecolor="#bfbfbf [2412]">
                <v:stroke joinstyle="miter"/>
              </v:line>
            </w:pict>
          </mc:Fallback>
        </mc:AlternateContent>
      </w:r>
    </w:p>
    <w:p w14:paraId="62C2AC0F" w14:textId="1ADF7AE1" w:rsidR="00053E44" w:rsidRDefault="00053E44"/>
    <w:p w14:paraId="614FAFD0" w14:textId="77777777" w:rsidR="00053E44" w:rsidRDefault="00053E44"/>
    <w:p w14:paraId="49189BC6" w14:textId="77777777" w:rsidR="00053E44" w:rsidRDefault="00053E44"/>
    <w:p w14:paraId="501CD345" w14:textId="607EE0D8" w:rsidR="00053E44" w:rsidRDefault="00053E44"/>
    <w:p w14:paraId="7CE1DDD2" w14:textId="270C8189" w:rsidR="00053E44" w:rsidRDefault="00053E44"/>
    <w:p w14:paraId="0007C6BE" w14:textId="0D34F62B" w:rsidR="00053E44" w:rsidRDefault="00053E44"/>
    <w:p w14:paraId="45600778" w14:textId="6470EC00" w:rsidR="00053E44" w:rsidRDefault="00053E44"/>
    <w:p w14:paraId="100B5306" w14:textId="3C880279" w:rsidR="00053E44" w:rsidRDefault="00053E44"/>
    <w:p w14:paraId="1D7CD8C9" w14:textId="6AD00467" w:rsidR="00053E44" w:rsidRDefault="00053E44"/>
    <w:p w14:paraId="5995550F" w14:textId="77777777" w:rsidR="00053E44" w:rsidRDefault="00053E44"/>
    <w:p w14:paraId="50ED0993" w14:textId="3C64451C" w:rsidR="00053E44" w:rsidRDefault="00053E44"/>
    <w:p w14:paraId="3095202C" w14:textId="77777777" w:rsidR="00053E44" w:rsidRDefault="00053E44"/>
    <w:p w14:paraId="640014AB" w14:textId="15532F07" w:rsidR="00053E44" w:rsidRDefault="00053E44"/>
    <w:p w14:paraId="7225D868" w14:textId="77777777" w:rsidR="00053E44" w:rsidRDefault="00053E44"/>
    <w:p w14:paraId="30EC0A63" w14:textId="77777777" w:rsidR="00053E44" w:rsidRDefault="00053E44"/>
    <w:p w14:paraId="6A575480" w14:textId="4BD2F013" w:rsidR="00053E44" w:rsidRDefault="00053E44"/>
    <w:p w14:paraId="335198DA" w14:textId="77777777" w:rsidR="00053E44" w:rsidRDefault="00053E44"/>
    <w:p w14:paraId="5C61C1AE" w14:textId="120782F8" w:rsidR="00053E44" w:rsidRDefault="00053E44"/>
    <w:p w14:paraId="2D500BED" w14:textId="272998F5" w:rsidR="00053E44" w:rsidRDefault="00053E44"/>
    <w:p w14:paraId="72E64329" w14:textId="77777777" w:rsidR="00053E44" w:rsidRDefault="00053E44"/>
    <w:p w14:paraId="06AB615A" w14:textId="171BEA3A" w:rsidR="00053E44" w:rsidRDefault="00053E44"/>
    <w:p w14:paraId="77C26B12" w14:textId="147DFBA1" w:rsidR="00053E44" w:rsidRDefault="00053E44"/>
    <w:p w14:paraId="78928646" w14:textId="52DEA27B" w:rsidR="00053E44" w:rsidRDefault="00053E44"/>
    <w:p w14:paraId="3A5C500D" w14:textId="77777777" w:rsidR="00B25828" w:rsidRDefault="00C5569E" w:rsidP="00B25828">
      <w:pPr>
        <w:tabs>
          <w:tab w:val="left" w:pos="2282"/>
        </w:tabs>
      </w:pPr>
      <w:r>
        <w:tab/>
      </w:r>
    </w:p>
    <w:p w14:paraId="1E7448F1" w14:textId="3ACC6D02" w:rsidR="00053E44" w:rsidRDefault="001D2CB5" w:rsidP="00B25828">
      <w:pPr>
        <w:tabs>
          <w:tab w:val="left" w:pos="228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EA296" wp14:editId="4F7EB719">
                <wp:simplePos x="0" y="0"/>
                <wp:positionH relativeFrom="margin">
                  <wp:align>center</wp:align>
                </wp:positionH>
                <wp:positionV relativeFrom="paragraph">
                  <wp:posOffset>3614420</wp:posOffset>
                </wp:positionV>
                <wp:extent cx="6643370" cy="6096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29515" w14:textId="1DE27850" w:rsidR="001E10D3" w:rsidRPr="001E10D3" w:rsidRDefault="001E10D3" w:rsidP="001E10D3">
                            <w:pPr>
                              <w:adjustRightInd w:val="0"/>
                              <w:snapToGrid w:val="0"/>
                              <w:spacing w:afterLines="20" w:after="62"/>
                              <w:ind w:left="1100" w:hangingChars="500" w:hanging="1100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</w:pPr>
                            <w:r w:rsidRPr="001E10D3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>201</w:t>
                            </w:r>
                            <w:r w:rsidR="003F0048"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>8</w:t>
                            </w:r>
                            <w:r w:rsidRPr="001E10D3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>.</w:t>
                            </w:r>
                            <w:r w:rsidR="003F0048"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>10</w:t>
                            </w:r>
                            <w:r w:rsidRPr="001E10D3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 xml:space="preserve"> - 20</w:t>
                            </w:r>
                            <w:r w:rsidR="003F0048"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>19</w:t>
                            </w:r>
                            <w:r w:rsidRPr="001E10D3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>.0</w:t>
                            </w:r>
                            <w:r w:rsidR="001D6922"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>4</w:t>
                            </w:r>
                            <w:r w:rsidRPr="001E10D3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 xml:space="preserve">    </w:t>
                            </w:r>
                            <w:r w:rsidR="008B6CDB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>P</w:t>
                            </w:r>
                            <w:r w:rsidR="008B6CDB"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>MP证书</w:t>
                            </w:r>
                            <w:r w:rsidRPr="001E10D3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 xml:space="preserve">     </w:t>
                            </w:r>
                            <w:r w:rsidRPr="001E10D3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ab/>
                              <w:t xml:space="preserve">     </w:t>
                            </w:r>
                            <w:r w:rsidR="00BE3EC7"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 xml:space="preserve">       </w:t>
                            </w:r>
                            <w:r w:rsidR="00FE0DD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>北京光环国际培训</w:t>
                            </w:r>
                            <w:r w:rsidRPr="001E10D3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 xml:space="preserve">        完成培训并</w:t>
                            </w:r>
                            <w:r w:rsidR="00B87B6B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>获取证书</w:t>
                            </w:r>
                          </w:p>
                          <w:p w14:paraId="1AD6DCCA" w14:textId="3EF9F72B" w:rsidR="00AA6824" w:rsidRDefault="001E10D3" w:rsidP="001E10D3">
                            <w:pPr>
                              <w:adjustRightInd w:val="0"/>
                              <w:snapToGrid w:val="0"/>
                              <w:spacing w:afterLines="20" w:after="62"/>
                              <w:ind w:left="1100" w:hangingChars="500" w:hanging="1100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  <w:r w:rsidRPr="001E10D3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 xml:space="preserve">2014.05 - 2014.11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 xml:space="preserve">    </w:t>
                            </w:r>
                            <w:r w:rsidRPr="001E10D3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>c/</w:t>
                            </w:r>
                            <w:proofErr w:type="spellStart"/>
                            <w:r w:rsidRPr="001E10D3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>c++</w:t>
                            </w:r>
                            <w:proofErr w:type="spellEnd"/>
                            <w:r w:rsidRPr="001E10D3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 xml:space="preserve"> 开发工程师          广州达内IT培训        完成培训并通过考核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A296" id="文本框 7" o:spid="_x0000_s1034" type="#_x0000_t202" style="position:absolute;left:0;text-align:left;margin-left:0;margin-top:284.6pt;width:523.1pt;height:48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" filled="f" stroked="f" strokeweight=".5pt">
                <v:textbox>
                  <w:txbxContent>
                    <w:p w14:paraId="5A429515" w14:textId="1DE27850" w:rsidR="001E10D3" w:rsidRPr="001E10D3" w:rsidRDefault="001E10D3" w:rsidP="001E10D3">
                      <w:pPr>
                        <w:adjustRightInd w:val="0"/>
                        <w:snapToGrid w:val="0"/>
                        <w:spacing w:afterLines="20" w:after="62"/>
                        <w:ind w:left="1100" w:hangingChars="500" w:hanging="1100"/>
                        <w:jc w:val="left"/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</w:pPr>
                      <w:r w:rsidRPr="001E10D3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>201</w:t>
                      </w:r>
                      <w:r w:rsidR="003F0048"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>8</w:t>
                      </w:r>
                      <w:r w:rsidRPr="001E10D3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>.</w:t>
                      </w:r>
                      <w:r w:rsidR="003F0048"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>10</w:t>
                      </w:r>
                      <w:r w:rsidRPr="001E10D3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 xml:space="preserve"> - 20</w:t>
                      </w:r>
                      <w:r w:rsidR="003F0048"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>19</w:t>
                      </w:r>
                      <w:r w:rsidRPr="001E10D3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>.0</w:t>
                      </w:r>
                      <w:r w:rsidR="001D6922"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>4</w:t>
                      </w:r>
                      <w:r w:rsidRPr="001E10D3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 xml:space="preserve">    </w:t>
                      </w:r>
                      <w:r w:rsidR="008B6CDB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>P</w:t>
                      </w:r>
                      <w:r w:rsidR="008B6CDB"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>MP证书</w:t>
                      </w:r>
                      <w:r w:rsidRPr="001E10D3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 xml:space="preserve">     </w:t>
                      </w:r>
                      <w:r w:rsidRPr="001E10D3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ab/>
                        <w:t xml:space="preserve">     </w:t>
                      </w:r>
                      <w:r w:rsidR="00BE3EC7"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 xml:space="preserve">       </w:t>
                      </w:r>
                      <w:r w:rsidR="00FE0DDF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>北京光环国际培训</w:t>
                      </w:r>
                      <w:r w:rsidRPr="001E10D3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 xml:space="preserve">        完成培训并</w:t>
                      </w:r>
                      <w:r w:rsidR="00B87B6B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>获取证书</w:t>
                      </w:r>
                    </w:p>
                    <w:p w14:paraId="1AD6DCCA" w14:textId="3EF9F72B" w:rsidR="00AA6824" w:rsidRDefault="001E10D3" w:rsidP="001E10D3">
                      <w:pPr>
                        <w:adjustRightInd w:val="0"/>
                        <w:snapToGrid w:val="0"/>
                        <w:spacing w:afterLines="20" w:after="62"/>
                        <w:ind w:left="1100" w:hangingChars="500" w:hanging="1100"/>
                        <w:jc w:val="left"/>
                        <w:rPr>
                          <w:rFonts w:ascii="微软雅黑" w:eastAsia="微软雅黑" w:hAnsi="微软雅黑" w:cs="微软雅黑"/>
                          <w:bCs/>
                          <w:sz w:val="22"/>
                          <w:szCs w:val="22"/>
                        </w:rPr>
                      </w:pPr>
                      <w:r w:rsidRPr="001E10D3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 xml:space="preserve">2014.05 - 2014.11  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 xml:space="preserve">    </w:t>
                      </w:r>
                      <w:r w:rsidRPr="001E10D3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>c/</w:t>
                      </w:r>
                      <w:proofErr w:type="spellStart"/>
                      <w:r w:rsidRPr="001E10D3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>c++</w:t>
                      </w:r>
                      <w:proofErr w:type="spellEnd"/>
                      <w:r w:rsidRPr="001E10D3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 xml:space="preserve"> 开发工程师          广州达内IT培训        完成培训并通过考核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48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726666" wp14:editId="42E91C88">
                <wp:simplePos x="0" y="0"/>
                <wp:positionH relativeFrom="margin">
                  <wp:posOffset>-628650</wp:posOffset>
                </wp:positionH>
                <wp:positionV relativeFrom="paragraph">
                  <wp:posOffset>4743450</wp:posOffset>
                </wp:positionV>
                <wp:extent cx="6767830" cy="10763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C55A3" w14:textId="679B2AAC" w:rsidR="00053E44" w:rsidRDefault="00C5569E">
                            <w:pPr>
                              <w:spacing w:line="380" w:lineRule="exact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</w:rPr>
                              <w:t>技能：</w:t>
                            </w:r>
                            <w:r w:rsidR="002E6022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C/C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++ 开发（熟练）、Visual Studio Code（熟练操作）、</w:t>
                            </w:r>
                            <w:proofErr w:type="spellStart"/>
                            <w:r w:rsidR="0046724D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SourceInsight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（熟练）、Word（熟练排版）、PPT(可做课件)、Excel(熟悉常用函数)</w:t>
                            </w:r>
                            <w:r w:rsidR="00AE4A29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;</w:t>
                            </w:r>
                          </w:p>
                          <w:p w14:paraId="68AE1864" w14:textId="33E86166" w:rsidR="00053E44" w:rsidRDefault="00C5569E">
                            <w:pPr>
                              <w:spacing w:line="380" w:lineRule="exact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</w:rPr>
                              <w:t>证书/执照：</w:t>
                            </w:r>
                            <w:r w:rsidR="00F4333E"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项目</w:t>
                            </w:r>
                            <w:r w:rsidR="00F4333E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管理工程师认证证书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、机动车驾驶证（C1）</w:t>
                            </w:r>
                            <w:r w:rsidR="002D1DB6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、四级英语证书</w:t>
                            </w:r>
                            <w:r w:rsidR="005075CC"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>；</w:t>
                            </w:r>
                          </w:p>
                          <w:p w14:paraId="3B19E2B8" w14:textId="630E4478" w:rsidR="00053E44" w:rsidRPr="0054748D" w:rsidRDefault="00C5569E" w:rsidP="0054748D">
                            <w:pPr>
                              <w:spacing w:line="380" w:lineRule="exact"/>
                              <w:textAlignment w:val="center"/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20"/>
                              </w:rPr>
                              <w:t>语言：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 xml:space="preserve"> 普通话（标准）、英语(读写良好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0"/>
                              </w:rPr>
                              <w:t xml:space="preserve">听说一般)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6666" id="文本框 18" o:spid="_x0000_s1035" type="#_x0000_t202" style="position:absolute;left:0;text-align:left;margin-left:-49.5pt;margin-top:373.5pt;width:532.9pt;height:84.75pt;z-index: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" filled="f" stroked="f" strokeweight=".5pt">
                <v:textbox>
                  <w:txbxContent>
                    <w:p w14:paraId="1F3C55A3" w14:textId="679B2AAC" w:rsidR="00053E44" w:rsidRDefault="00C5569E">
                      <w:pPr>
                        <w:spacing w:line="380" w:lineRule="exact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</w:rPr>
                        <w:t>技能：</w:t>
                      </w:r>
                      <w:r w:rsidR="002E6022">
                        <w:rPr>
                          <w:rFonts w:ascii="微软雅黑" w:eastAsia="微软雅黑" w:hAnsi="微软雅黑" w:cs="微软雅黑"/>
                          <w:sz w:val="20"/>
                        </w:rPr>
                        <w:t>C/C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++ 开发（熟练）、Visual Studio Code（熟练操作）、</w:t>
                      </w:r>
                      <w:proofErr w:type="spellStart"/>
                      <w:r w:rsidR="0046724D">
                        <w:rPr>
                          <w:rFonts w:ascii="微软雅黑" w:eastAsia="微软雅黑" w:hAnsi="微软雅黑" w:cs="微软雅黑"/>
                          <w:sz w:val="20"/>
                        </w:rPr>
                        <w:t>SourceInsight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（熟练）、Word（熟练排版）、PPT(可做课件)、Excel(熟悉常用函数)</w:t>
                      </w:r>
                      <w:r w:rsidR="00AE4A29">
                        <w:rPr>
                          <w:rFonts w:ascii="微软雅黑" w:eastAsia="微软雅黑" w:hAnsi="微软雅黑" w:cs="微软雅黑"/>
                          <w:sz w:val="20"/>
                        </w:rPr>
                        <w:t>;</w:t>
                      </w:r>
                    </w:p>
                    <w:p w14:paraId="68AE1864" w14:textId="33E86166" w:rsidR="00053E44" w:rsidRDefault="00C5569E">
                      <w:pPr>
                        <w:spacing w:line="380" w:lineRule="exact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</w:rPr>
                        <w:t>证书/执照：</w:t>
                      </w:r>
                      <w:r w:rsidR="00F4333E">
                        <w:rPr>
                          <w:rFonts w:ascii="微软雅黑" w:eastAsia="微软雅黑" w:hAnsi="微软雅黑" w:cs="微软雅黑"/>
                          <w:sz w:val="20"/>
                        </w:rPr>
                        <w:t>项目</w:t>
                      </w:r>
                      <w:r w:rsidR="00F4333E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管理工程师认证证书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、机动车驾驶证（C1）</w:t>
                      </w:r>
                      <w:r w:rsidR="002D1DB6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、四级英语证书</w:t>
                      </w:r>
                      <w:r w:rsidR="005075CC"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>；</w:t>
                      </w:r>
                    </w:p>
                    <w:p w14:paraId="3B19E2B8" w14:textId="630E4478" w:rsidR="00053E44" w:rsidRPr="0054748D" w:rsidRDefault="00C5569E" w:rsidP="0054748D">
                      <w:pPr>
                        <w:spacing w:line="380" w:lineRule="exact"/>
                        <w:textAlignment w:val="center"/>
                        <w:rPr>
                          <w:rFonts w:ascii="微软雅黑" w:eastAsia="微软雅黑" w:hAnsi="微软雅黑" w:cs="微软雅黑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20"/>
                        </w:rPr>
                        <w:t>语言：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 xml:space="preserve"> 普通话（标准）、英语(读写良好</w:t>
                      </w:r>
                      <w:r>
                        <w:rPr>
                          <w:rFonts w:ascii="微软雅黑" w:eastAsia="微软雅黑" w:hAnsi="微软雅黑" w:cs="微软雅黑"/>
                          <w:sz w:val="20"/>
                        </w:rPr>
                        <w:t>,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0"/>
                        </w:rPr>
                        <w:t xml:space="preserve">听说一般)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74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CD2FD" wp14:editId="75378E1A">
                <wp:simplePos x="0" y="0"/>
                <wp:positionH relativeFrom="column">
                  <wp:posOffset>-390525</wp:posOffset>
                </wp:positionH>
                <wp:positionV relativeFrom="paragraph">
                  <wp:posOffset>4354830</wp:posOffset>
                </wp:positionV>
                <wp:extent cx="912495" cy="435610"/>
                <wp:effectExtent l="0" t="0" r="0" b="2540"/>
                <wp:wrapNone/>
                <wp:docPr id="3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752CE" w14:textId="7617E6E7" w:rsidR="000E6895" w:rsidRDefault="000E6895" w:rsidP="006E5260">
                            <w:pPr>
                              <w:jc w:val="right"/>
                              <w:rPr>
                                <w:rFonts w:ascii="方正大黑简体" w:eastAsia="方正大黑简体" w:hAnsi="方正大黑简体" w:cs="方正大黑简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CD2FD" id="_x0000_s1036" type="#_x0000_t202" style="position:absolute;left:0;text-align:left;margin-left:-30.75pt;margin-top:342.9pt;width:71.85pt;height:34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" filled="f" stroked="f" strokeweight=".5pt">
                <v:textbox>
                  <w:txbxContent>
                    <w:p w14:paraId="2CA752CE" w14:textId="7617E6E7" w:rsidR="000E6895" w:rsidRDefault="000E6895" w:rsidP="006E5260">
                      <w:pPr>
                        <w:jc w:val="right"/>
                        <w:rPr>
                          <w:rFonts w:ascii="方正大黑简体" w:eastAsia="方正大黑简体" w:hAnsi="方正大黑简体" w:cs="方正大黑简体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 w:rsidR="0054748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B05DF22" wp14:editId="00729BAF">
                <wp:simplePos x="0" y="0"/>
                <wp:positionH relativeFrom="margin">
                  <wp:align>center</wp:align>
                </wp:positionH>
                <wp:positionV relativeFrom="paragraph">
                  <wp:posOffset>4438650</wp:posOffset>
                </wp:positionV>
                <wp:extent cx="6757670" cy="328930"/>
                <wp:effectExtent l="57150" t="76200" r="0" b="7112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670" cy="328930"/>
                          <a:chOff x="0" y="0"/>
                          <a:chExt cx="6758101" cy="3289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182041" y="40463"/>
                            <a:ext cx="6576060" cy="248285"/>
                            <a:chOff x="1171" y="4070"/>
                            <a:chExt cx="10356" cy="391"/>
                          </a:xfrm>
                          <a:solidFill>
                            <a:srgbClr val="0D4960"/>
                          </a:solidFill>
                        </wpg:grpSpPr>
                        <wps:wsp>
                          <wps:cNvPr id="22" name="五边形 35"/>
                          <wps:cNvSpPr/>
                          <wps:spPr>
                            <a:xfrm>
                              <a:off x="1171" y="4070"/>
                              <a:ext cx="1973" cy="391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61"/>
                          <wps:cNvCnPr/>
                          <wps:spPr>
                            <a:xfrm flipH="1">
                              <a:off x="3136" y="4283"/>
                              <a:ext cx="8391" cy="0"/>
                            </a:xfrm>
                            <a:prstGeom prst="line">
                              <a:avLst/>
                            </a:prstGeom>
                            <a:grpFill/>
                            <a:ln w="952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等腰三角形 7"/>
                        <wps:cNvSpPr/>
                        <wps:spPr bwMode="auto">
                          <a:xfrm rot="5400000">
                            <a:off x="-109220" y="109220"/>
                            <a:ext cx="328930" cy="110490"/>
                          </a:xfrm>
                          <a:prstGeom prst="rect">
                            <a:avLst/>
                          </a:prstGeom>
                          <a:solidFill>
                            <a:srgbClr val="0D4960"/>
                          </a:solidFill>
                          <a:ln>
                            <a:noFill/>
                          </a:ln>
                          <a:effectLst>
                            <a:outerShdw blurRad="635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52C56" id="组合 19" o:spid="_x0000_s1026" style="position:absolute;left:0;text-align:left;margin-left:0;margin-top:349.5pt;width:532.1pt;height:25.9pt;z-index:251667456;mso-position-horizontal:center;mso-position-horizontal-relative:margin" coordsize="67581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">
                <v:group id="组合 21" o:spid="_x0000_s1027" style="position:absolute;left:1820;top:404;width:65761;height:2483" coordorigin="1171,4070" coordsize="10356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五边形 35" o:spid="_x0000_s1028" style="position:absolute;left:1171;top:4070;width:1973;height: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/>
                  <v:line id="直接连接符 61" o:spid="_x0000_s1029" style="position:absolute;flip:x;visibility:visible;mso-wrap-style:square" from="3136,4283" to="11527,4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" strokecolor="#bfbfbf [2412]">
                    <v:stroke joinstyle="miter"/>
                  </v:line>
                </v:group>
                <v:rect id="等腰三角形 7" o:spid="_x0000_s1030" style="position:absolute;left:-1093;top:1093;width:3289;height:11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" fillcolor="#0d4960" stroked="f" strokeweight="1pt">
                  <v:shadow on="t" color="black" opacity="26214f" offset="0,0"/>
                </v:rect>
                <w10:wrap anchorx="margin"/>
              </v:group>
            </w:pict>
          </mc:Fallback>
        </mc:AlternateContent>
      </w:r>
      <w:r w:rsidR="005474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7A445B" wp14:editId="78B1D583">
                <wp:simplePos x="0" y="0"/>
                <wp:positionH relativeFrom="column">
                  <wp:posOffset>-438150</wp:posOffset>
                </wp:positionH>
                <wp:positionV relativeFrom="paragraph">
                  <wp:posOffset>3112770</wp:posOffset>
                </wp:positionV>
                <wp:extent cx="1028700" cy="435610"/>
                <wp:effectExtent l="0" t="0" r="0" b="2540"/>
                <wp:wrapNone/>
                <wp:docPr id="2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C9120" w14:textId="60F92C69" w:rsidR="001D0715" w:rsidRDefault="001D0715" w:rsidP="001D0715">
                            <w:pPr>
                              <w:ind w:right="140"/>
                              <w:jc w:val="right"/>
                              <w:rPr>
                                <w:rFonts w:ascii="方正大黑简体" w:eastAsia="方正大黑简体" w:hAnsi="方正大黑简体" w:cs="方正大黑简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培训经历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A445B" id="_x0000_s1037" type="#_x0000_t202" style="position:absolute;left:0;text-align:left;margin-left:-34.5pt;margin-top:245.1pt;width:81pt;height:34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" filled="f" stroked="f" strokeweight=".5pt">
                <v:textbox>
                  <w:txbxContent>
                    <w:p w14:paraId="4AFC9120" w14:textId="60F92C69" w:rsidR="001D0715" w:rsidRDefault="001D0715" w:rsidP="001D0715">
                      <w:pPr>
                        <w:ind w:right="140"/>
                        <w:jc w:val="right"/>
                        <w:rPr>
                          <w:rFonts w:ascii="方正大黑简体" w:eastAsia="方正大黑简体" w:hAnsi="方正大黑简体" w:cs="方正大黑简体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培训经历</w:t>
                      </w:r>
                    </w:p>
                  </w:txbxContent>
                </v:textbox>
              </v:shape>
            </w:pict>
          </mc:Fallback>
        </mc:AlternateContent>
      </w:r>
      <w:r w:rsidR="0054748D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B9B8889" wp14:editId="133F328E">
                <wp:simplePos x="0" y="0"/>
                <wp:positionH relativeFrom="margin">
                  <wp:align>center</wp:align>
                </wp:positionH>
                <wp:positionV relativeFrom="paragraph">
                  <wp:posOffset>3201035</wp:posOffset>
                </wp:positionV>
                <wp:extent cx="6757670" cy="328930"/>
                <wp:effectExtent l="57150" t="76200" r="0" b="7112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670" cy="328930"/>
                          <a:chOff x="0" y="0"/>
                          <a:chExt cx="6758101" cy="328930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182041" y="40463"/>
                            <a:ext cx="6576060" cy="248285"/>
                            <a:chOff x="1171" y="4070"/>
                            <a:chExt cx="10356" cy="391"/>
                          </a:xfrm>
                          <a:solidFill>
                            <a:srgbClr val="0D4960"/>
                          </a:solidFill>
                        </wpg:grpSpPr>
                        <wps:wsp>
                          <wps:cNvPr id="14" name="五边形 35"/>
                          <wps:cNvSpPr/>
                          <wps:spPr>
                            <a:xfrm>
                              <a:off x="1171" y="4070"/>
                              <a:ext cx="1973" cy="391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直接连接符 61"/>
                          <wps:cNvCnPr/>
                          <wps:spPr>
                            <a:xfrm flipH="1">
                              <a:off x="3136" y="4283"/>
                              <a:ext cx="8391" cy="0"/>
                            </a:xfrm>
                            <a:prstGeom prst="line">
                              <a:avLst/>
                            </a:prstGeom>
                            <a:grpFill/>
                            <a:ln w="952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等腰三角形 7"/>
                        <wps:cNvSpPr/>
                        <wps:spPr bwMode="auto">
                          <a:xfrm rot="5400000">
                            <a:off x="-109220" y="109220"/>
                            <a:ext cx="328930" cy="110490"/>
                          </a:xfrm>
                          <a:prstGeom prst="rect">
                            <a:avLst/>
                          </a:prstGeom>
                          <a:solidFill>
                            <a:srgbClr val="0D4960"/>
                          </a:solidFill>
                          <a:ln>
                            <a:noFill/>
                          </a:ln>
                          <a:effectLst>
                            <a:outerShdw blurRad="635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49DCD0" id="组合 11" o:spid="_x0000_s1026" style="position:absolute;left:0;text-align:left;margin-left:0;margin-top:252.05pt;width:532.1pt;height:25.9pt;z-index:251675648;mso-position-horizontal:center;mso-position-horizontal-relative:margin" coordsize="67581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">
                <v:group id="组合 13" o:spid="_x0000_s1027" style="position:absolute;left:1820;top:404;width:65761;height:2483" coordorigin="1171,4070" coordsize="10356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五边形 35" o:spid="_x0000_s1028" style="position:absolute;left:1171;top:4070;width:1973;height: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/>
                  <v:line id="直接连接符 61" o:spid="_x0000_s1029" style="position:absolute;flip:x;visibility:visible;mso-wrap-style:square" from="3136,4283" to="11527,4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" strokecolor="#bfbfbf [2412]">
                    <v:stroke joinstyle="miter"/>
                  </v:line>
                </v:group>
                <v:rect id="等腰三角形 7" o:spid="_x0000_s1030" style="position:absolute;left:-1093;top:1093;width:3289;height:11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" fillcolor="#0d4960" stroked="f" strokeweight="1pt">
                  <v:shadow on="t" color="black" opacity="26214f" offset="0,0"/>
                </v:rect>
                <w10:wrap anchorx="margin"/>
              </v:group>
            </w:pict>
          </mc:Fallback>
        </mc:AlternateContent>
      </w:r>
      <w:r w:rsidR="004E020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C79C2F" wp14:editId="0BEA1DB4">
                <wp:simplePos x="0" y="0"/>
                <wp:positionH relativeFrom="margin">
                  <wp:posOffset>-603892</wp:posOffset>
                </wp:positionH>
                <wp:positionV relativeFrom="paragraph">
                  <wp:posOffset>2724150</wp:posOffset>
                </wp:positionV>
                <wp:extent cx="6643370" cy="35242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0D003" w14:textId="1C42921E" w:rsidR="00053E44" w:rsidRDefault="00C5569E">
                            <w:pPr>
                              <w:tabs>
                                <w:tab w:val="right" w:pos="10740"/>
                              </w:tabs>
                              <w:spacing w:line="380" w:lineRule="exact"/>
                              <w:jc w:val="left"/>
                              <w:textAlignment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>201</w:t>
                            </w:r>
                            <w:r w:rsidR="004E0200"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>.9-201</w:t>
                            </w:r>
                            <w:r w:rsidR="004E0200"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 xml:space="preserve">.7        </w:t>
                            </w:r>
                            <w:r w:rsidR="00197EF1"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>西安理工</w:t>
                            </w:r>
                            <w:r w:rsidR="00197EF1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>大学高科学院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 xml:space="preserve">        </w:t>
                            </w:r>
                            <w:r w:rsidR="008C0D62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>电子信息工程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 xml:space="preserve">    </w:t>
                            </w:r>
                            <w:r w:rsidR="00C52E37"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>统招</w:t>
                            </w:r>
                            <w:r w:rsidR="006D620B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>本科</w:t>
                            </w:r>
                            <w:r w:rsidR="00C52E37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 xml:space="preserve"> </w:t>
                            </w:r>
                            <w:r w:rsidR="00C52E37"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</w:rPr>
                              <w:t xml:space="preserve">    </w:t>
                            </w:r>
                            <w:r w:rsidR="004B62BA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2"/>
                              </w:rPr>
                              <w:t>专业前三</w:t>
                            </w:r>
                          </w:p>
                          <w:p w14:paraId="5808B2AB" w14:textId="77777777" w:rsidR="00053E44" w:rsidRDefault="00053E44" w:rsidP="008E207D">
                            <w:pPr>
                              <w:adjustRightInd w:val="0"/>
                              <w:snapToGrid w:val="0"/>
                              <w:spacing w:afterLines="20" w:after="62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79C2F" id="文本框 48" o:spid="_x0000_s1038" type="#_x0000_t202" style="position:absolute;left:0;text-align:left;margin-left:-47.55pt;margin-top:214.5pt;width:523.1pt;height:27.7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" filled="f" stroked="f" strokeweight=".5pt">
                <v:textbox>
                  <w:txbxContent>
                    <w:p w14:paraId="1810D003" w14:textId="1C42921E" w:rsidR="00053E44" w:rsidRDefault="00C5569E">
                      <w:pPr>
                        <w:tabs>
                          <w:tab w:val="right" w:pos="10740"/>
                        </w:tabs>
                        <w:spacing w:line="380" w:lineRule="exact"/>
                        <w:jc w:val="left"/>
                        <w:textAlignment w:val="center"/>
                        <w:rPr>
                          <w:bCs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>201</w:t>
                      </w:r>
                      <w:r w:rsidR="004E0200"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>.9-201</w:t>
                      </w:r>
                      <w:r w:rsidR="004E0200"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 xml:space="preserve">.7        </w:t>
                      </w:r>
                      <w:r w:rsidR="00197EF1"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>西安理工</w:t>
                      </w:r>
                      <w:r w:rsidR="00197EF1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>大学高科学院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 xml:space="preserve">        </w:t>
                      </w:r>
                      <w:r w:rsidR="008C0D62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>电子信息工程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>专业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 xml:space="preserve">    </w:t>
                      </w:r>
                      <w:r w:rsidR="00C52E37"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>统招</w:t>
                      </w:r>
                      <w:r w:rsidR="006D620B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>本科</w:t>
                      </w:r>
                      <w:r w:rsidR="00C52E37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 xml:space="preserve"> </w:t>
                      </w:r>
                      <w:r w:rsidR="00C52E37">
                        <w:rPr>
                          <w:rFonts w:ascii="微软雅黑" w:eastAsia="微软雅黑" w:hAnsi="微软雅黑" w:cs="微软雅黑"/>
                          <w:bCs/>
                          <w:sz w:val="22"/>
                        </w:rPr>
                        <w:t xml:space="preserve">    </w:t>
                      </w:r>
                      <w:r w:rsidR="004B62BA">
                        <w:rPr>
                          <w:rFonts w:ascii="微软雅黑" w:eastAsia="微软雅黑" w:hAnsi="微软雅黑" w:cs="微软雅黑" w:hint="eastAsia"/>
                          <w:bCs/>
                          <w:sz w:val="22"/>
                        </w:rPr>
                        <w:t>专业前三</w:t>
                      </w:r>
                    </w:p>
                    <w:p w14:paraId="5808B2AB" w14:textId="77777777" w:rsidR="00053E44" w:rsidRDefault="00053E44" w:rsidP="008E207D">
                      <w:pPr>
                        <w:adjustRightInd w:val="0"/>
                        <w:snapToGrid w:val="0"/>
                        <w:spacing w:afterLines="20" w:after="62"/>
                        <w:jc w:val="left"/>
                        <w:rPr>
                          <w:rFonts w:ascii="微软雅黑" w:eastAsia="微软雅黑" w:hAnsi="微软雅黑" w:cs="微软雅黑"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2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1EFF8" wp14:editId="75333329">
                <wp:simplePos x="0" y="0"/>
                <wp:positionH relativeFrom="column">
                  <wp:posOffset>-398145</wp:posOffset>
                </wp:positionH>
                <wp:positionV relativeFrom="paragraph">
                  <wp:posOffset>2120265</wp:posOffset>
                </wp:positionV>
                <wp:extent cx="918845" cy="435610"/>
                <wp:effectExtent l="0" t="0" r="0" b="2540"/>
                <wp:wrapNone/>
                <wp:docPr id="2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84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1D960" w14:textId="4BA20E84" w:rsidR="000E6895" w:rsidRDefault="000E6895" w:rsidP="006E5260">
                            <w:pPr>
                              <w:jc w:val="right"/>
                              <w:rPr>
                                <w:rFonts w:ascii="方正大黑简体" w:eastAsia="方正大黑简体" w:hAnsi="方正大黑简体" w:cs="方正大黑简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学历背景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81EFF8" id="_x0000_s1039" type="#_x0000_t202" style="position:absolute;left:0;text-align:left;margin-left:-31.35pt;margin-top:166.95pt;width:72.35pt;height:34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" filled="f" stroked="f" strokeweight=".5pt">
                <v:textbox>
                  <w:txbxContent>
                    <w:p w14:paraId="5591D960" w14:textId="4BA20E84" w:rsidR="000E6895" w:rsidRDefault="000E6895" w:rsidP="006E5260">
                      <w:pPr>
                        <w:jc w:val="right"/>
                        <w:rPr>
                          <w:rFonts w:ascii="方正大黑简体" w:eastAsia="方正大黑简体" w:hAnsi="方正大黑简体" w:cs="方正大黑简体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学历背景</w:t>
                      </w:r>
                    </w:p>
                  </w:txbxContent>
                </v:textbox>
              </v:shape>
            </w:pict>
          </mc:Fallback>
        </mc:AlternateContent>
      </w:r>
      <w:r w:rsidR="0046724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7651A0" wp14:editId="25EE0B94">
                <wp:simplePos x="0" y="0"/>
                <wp:positionH relativeFrom="margin">
                  <wp:align>center</wp:align>
                </wp:positionH>
                <wp:positionV relativeFrom="paragraph">
                  <wp:posOffset>2200275</wp:posOffset>
                </wp:positionV>
                <wp:extent cx="6757670" cy="328930"/>
                <wp:effectExtent l="57150" t="76200" r="0" b="7112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670" cy="328930"/>
                          <a:chOff x="0" y="0"/>
                          <a:chExt cx="6758101" cy="328930"/>
                        </a:xfrm>
                      </wpg:grpSpPr>
                      <wpg:grpSp>
                        <wpg:cNvPr id="63" name="组合 63"/>
                        <wpg:cNvGrpSpPr/>
                        <wpg:grpSpPr>
                          <a:xfrm>
                            <a:off x="182041" y="40463"/>
                            <a:ext cx="6576060" cy="248285"/>
                            <a:chOff x="1171" y="4070"/>
                            <a:chExt cx="10356" cy="391"/>
                          </a:xfrm>
                          <a:solidFill>
                            <a:srgbClr val="0D4960"/>
                          </a:solidFill>
                        </wpg:grpSpPr>
                        <wps:wsp>
                          <wps:cNvPr id="64" name="五边形 35"/>
                          <wps:cNvSpPr/>
                          <wps:spPr>
                            <a:xfrm>
                              <a:off x="1171" y="4070"/>
                              <a:ext cx="1973" cy="391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直接连接符 61"/>
                          <wps:cNvCnPr/>
                          <wps:spPr>
                            <a:xfrm flipH="1">
                              <a:off x="3136" y="4283"/>
                              <a:ext cx="8391" cy="0"/>
                            </a:xfrm>
                            <a:prstGeom prst="line">
                              <a:avLst/>
                            </a:prstGeom>
                            <a:grpFill/>
                            <a:ln w="952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等腰三角形 7"/>
                        <wps:cNvSpPr/>
                        <wps:spPr bwMode="auto">
                          <a:xfrm rot="5400000">
                            <a:off x="-109220" y="109220"/>
                            <a:ext cx="328930" cy="110490"/>
                          </a:xfrm>
                          <a:prstGeom prst="rect">
                            <a:avLst/>
                          </a:prstGeom>
                          <a:solidFill>
                            <a:srgbClr val="0D4960"/>
                          </a:solidFill>
                          <a:ln>
                            <a:noFill/>
                          </a:ln>
                          <a:effectLst>
                            <a:outerShdw blurRad="635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70609" id="组合 62" o:spid="_x0000_s1026" style="position:absolute;left:0;text-align:left;margin-left:0;margin-top:173.25pt;width:532.1pt;height:25.9pt;z-index:251659264;mso-position-horizontal:center;mso-position-horizontal-relative:margin" coordsize="67581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">
                <v:group id="组合 63" o:spid="_x0000_s1027" style="position:absolute;left:1820;top:404;width:65761;height:2483" coordorigin="1171,4070" coordsize="10356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五边形 35" o:spid="_x0000_s1028" style="position:absolute;left:1171;top:4070;width:1973;height: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" filled="f" stroked="f" strokeweight="1pt"/>
                  <v:line id="直接连接符 61" o:spid="_x0000_s1029" style="position:absolute;flip:x;visibility:visible;mso-wrap-style:square" from="3136,4283" to="11527,4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" strokecolor="#bfbfbf [2412]">
                    <v:stroke joinstyle="miter"/>
                  </v:line>
                </v:group>
                <v:rect id="等腰三角形 7" o:spid="_x0000_s1030" style="position:absolute;left:-1093;top:1093;width:3289;height:11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" fillcolor="#0d4960" stroked="f" strokeweight="1pt">
                  <v:shadow on="t" color="black" opacity="26214f" offset="0,0"/>
                </v:rect>
                <w10:wrap anchorx="margin"/>
              </v:group>
            </w:pict>
          </mc:Fallback>
        </mc:AlternateContent>
      </w:r>
      <w:r w:rsidR="00CA0017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46502" wp14:editId="0E818B2A">
                <wp:simplePos x="0" y="0"/>
                <wp:positionH relativeFrom="column">
                  <wp:posOffset>-571500</wp:posOffset>
                </wp:positionH>
                <wp:positionV relativeFrom="paragraph">
                  <wp:posOffset>476250</wp:posOffset>
                </wp:positionV>
                <wp:extent cx="6767830" cy="155257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7830" cy="155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45F2B" w14:textId="36FE27CE" w:rsidR="00D32A6D" w:rsidRDefault="00D32A6D">
                            <w:pPr>
                              <w:tabs>
                                <w:tab w:val="right" w:pos="10740"/>
                              </w:tabs>
                              <w:snapToGrid w:val="0"/>
                              <w:spacing w:line="380" w:lineRule="exact"/>
                              <w:jc w:val="left"/>
                              <w:textAlignment w:val="center"/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021.</w:t>
                            </w:r>
                            <w:r w:rsidR="00446109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="00862CBF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– 202</w:t>
                            </w:r>
                            <w:r w:rsidR="00446109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.04   </w:t>
                            </w:r>
                            <w:r w:rsidR="00B522C8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5E62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46109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mifi</w:t>
                            </w:r>
                            <w:proofErr w:type="spellEnd"/>
                            <w:r w:rsidR="00446109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（随身</w:t>
                            </w:r>
                            <w:proofErr w:type="spellStart"/>
                            <w:r w:rsidR="00446109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="00446109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）</w:t>
                            </w:r>
                            <w:r w:rsidR="001464B9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64B9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0D5C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7398E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8310</w:t>
                            </w:r>
                            <w:r w:rsidR="00D50864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D50864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linux</w:t>
                            </w:r>
                            <w:proofErr w:type="spellEnd"/>
                            <w:r w:rsidR="00D00D5C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E3141F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70D4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D7398E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 w:rsidR="009B70D4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D7398E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++</w:t>
                            </w:r>
                            <w:r w:rsidR="00D00D5C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464B9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38CB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46109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充电</w:t>
                            </w:r>
                            <w:r w:rsidR="005E3A35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&amp;</w:t>
                            </w:r>
                            <w:r w:rsidR="00446109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低功耗</w:t>
                            </w:r>
                            <w:r w:rsidR="005E3A35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r w:rsidR="00446109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="00EF73FF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&amp;</w:t>
                            </w:r>
                            <w:r w:rsidR="00D00D5C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系统编译</w:t>
                            </w:r>
                          </w:p>
                          <w:p w14:paraId="73953056" w14:textId="49DB0946" w:rsidR="00053E44" w:rsidRDefault="00C5569E">
                            <w:pPr>
                              <w:tabs>
                                <w:tab w:val="right" w:pos="10740"/>
                              </w:tabs>
                              <w:snapToGrid w:val="0"/>
                              <w:spacing w:line="380" w:lineRule="exact"/>
                              <w:jc w:val="left"/>
                              <w:textAlignment w:val="center"/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2021.0</w:t>
                            </w:r>
                            <w:r w:rsidR="00533B3C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 - 2021.</w:t>
                            </w:r>
                            <w:r w:rsidR="00533B3C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="00873C02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456CF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10B87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410B87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AT1 通信</w:t>
                            </w:r>
                            <w:r w:rsidR="00410B87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模组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F6FD7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126E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8910/</w:t>
                            </w:r>
                            <w:proofErr w:type="spellStart"/>
                            <w:r w:rsidR="0025126E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linux</w:t>
                            </w:r>
                            <w:proofErr w:type="spellEnd"/>
                            <w:r w:rsidR="002F6FD7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0F1F7F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70D4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20480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2E4C5B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6FD7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底层驱动维护</w:t>
                            </w:r>
                            <w:r w:rsidR="00F7107D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&amp;</w:t>
                            </w:r>
                            <w:r w:rsidR="002F6FD7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相关</w:t>
                            </w:r>
                            <w:r w:rsidR="002F6FD7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测试功能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3D6C5013" w14:textId="66E1AC13" w:rsidR="00053E44" w:rsidRDefault="00C5569E">
                            <w:pPr>
                              <w:tabs>
                                <w:tab w:val="right" w:pos="10740"/>
                              </w:tabs>
                              <w:snapToGrid w:val="0"/>
                              <w:spacing w:line="380" w:lineRule="exact"/>
                              <w:jc w:val="left"/>
                              <w:textAlignment w:val="center"/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2020.</w:t>
                            </w:r>
                            <w:r w:rsidR="002F6FD7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1 - 2020.12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D7398E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截留板项目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A456F8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2794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697692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stm32</w:t>
                            </w:r>
                            <w:r w:rsidR="00EA1C9E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EA1C9E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freeRTOS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3141F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70D4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398E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B643EF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2E4C5B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50B7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综合</w:t>
                            </w:r>
                            <w:r w:rsidR="003650B7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控制模块&amp;</w:t>
                            </w:r>
                            <w:r w:rsidR="00B643EF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伺服</w:t>
                            </w:r>
                            <w:r w:rsidR="00B643E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通信模块</w:t>
                            </w:r>
                          </w:p>
                          <w:p w14:paraId="7F48B40D" w14:textId="404EC04C" w:rsidR="00053E44" w:rsidRDefault="00C5569E">
                            <w:pPr>
                              <w:tabs>
                                <w:tab w:val="right" w:pos="10740"/>
                              </w:tabs>
                              <w:snapToGrid w:val="0"/>
                              <w:spacing w:line="380" w:lineRule="exact"/>
                              <w:jc w:val="left"/>
                              <w:textAlignment w:val="center"/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 w:rsidR="002B3FC8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.10 - 20</w:t>
                            </w:r>
                            <w:r w:rsidR="002B3FC8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.1</w:t>
                            </w:r>
                            <w:r w:rsidR="002B3FC8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567AB7" w:rsidRPr="00C23878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锁控板项目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7F1B4C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stm32/</w:t>
                            </w:r>
                            <w:proofErr w:type="spellStart"/>
                            <w:r w:rsidR="007F1B4C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freeRTOS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7F1B4C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663659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4C5B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63659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显示逻辑开发</w:t>
                            </w:r>
                            <w:r w:rsidR="00A47065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&amp;</w:t>
                            </w:r>
                            <w:r w:rsidR="00663659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底层接口封装</w:t>
                            </w:r>
                          </w:p>
                          <w:p w14:paraId="23305E0C" w14:textId="5CCE8B75" w:rsidR="00053E44" w:rsidRDefault="00C5569E">
                            <w:pPr>
                              <w:tabs>
                                <w:tab w:val="right" w:pos="10740"/>
                              </w:tabs>
                              <w:snapToGrid w:val="0"/>
                              <w:spacing w:line="380" w:lineRule="exact"/>
                              <w:jc w:val="left"/>
                              <w:textAlignment w:val="center"/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 w:rsidR="00CA0017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.0</w:t>
                            </w:r>
                            <w:r w:rsidR="00BB5025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 - 2020.</w:t>
                            </w:r>
                            <w:r w:rsidR="00CA0017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4646AE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智能</w:t>
                            </w:r>
                            <w:r w:rsidR="004646AE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="004646AE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6D4B02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467E6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B02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stm32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C67681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681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C          整机</w:t>
                            </w:r>
                            <w:r w:rsidR="00C67681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调试&amp;</w:t>
                            </w:r>
                            <w:r w:rsidR="00C67681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办卡</w:t>
                            </w:r>
                            <w:r w:rsidR="00C67681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维修</w:t>
                            </w:r>
                          </w:p>
                          <w:p w14:paraId="64C7081D" w14:textId="42AFE0F2" w:rsidR="00053E44" w:rsidRPr="00BB5025" w:rsidRDefault="00C5569E" w:rsidP="0046724D">
                            <w:pPr>
                              <w:tabs>
                                <w:tab w:val="right" w:pos="10740"/>
                              </w:tabs>
                              <w:snapToGrid w:val="0"/>
                              <w:spacing w:line="380" w:lineRule="exact"/>
                              <w:jc w:val="left"/>
                              <w:textAlignment w:val="center"/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20</w:t>
                            </w:r>
                            <w:r w:rsidR="004452FA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.0</w:t>
                            </w:r>
                            <w:r w:rsidR="00BB5025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 - 20</w:t>
                            </w:r>
                            <w:r w:rsidR="00324436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.0</w:t>
                            </w:r>
                            <w:r w:rsidR="00BB5025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798F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704测试</w:t>
                            </w:r>
                            <w:r w:rsidR="00B5798F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B70400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798F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DSP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3A2296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C          </w:t>
                            </w:r>
                            <w:r w:rsidR="00E6601E">
                              <w:rPr>
                                <w:rFonts w:ascii="微软雅黑" w:eastAsia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整机</w:t>
                            </w:r>
                            <w:r w:rsidR="00E6601E">
                              <w:rPr>
                                <w:rFonts w:ascii="微软雅黑" w:eastAsia="微软雅黑" w:hAnsi="微软雅黑" w:cs="微软雅黑" w:hint="eastAsia"/>
                                <w:bCs/>
                                <w:sz w:val="20"/>
                                <w:szCs w:val="20"/>
                              </w:rPr>
                              <w:t>调试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6502" id="_x0000_s1040" type="#_x0000_t202" style="position:absolute;left:0;text-align:left;margin-left:-45pt;margin-top:37.5pt;width:532.9pt;height:122.2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" filled="f" stroked="f" strokeweight=".5pt">
                <v:textbox>
                  <w:txbxContent>
                    <w:p w14:paraId="51145F2B" w14:textId="36FE27CE" w:rsidR="00D32A6D" w:rsidRDefault="00D32A6D">
                      <w:pPr>
                        <w:tabs>
                          <w:tab w:val="right" w:pos="10740"/>
                        </w:tabs>
                        <w:snapToGrid w:val="0"/>
                        <w:spacing w:line="380" w:lineRule="exact"/>
                        <w:jc w:val="left"/>
                        <w:textAlignment w:val="center"/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021.</w:t>
                      </w:r>
                      <w:r w:rsidR="00446109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1</w:t>
                      </w:r>
                      <w:r w:rsidR="00862CBF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– 202</w:t>
                      </w:r>
                      <w:r w:rsidR="00446109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.04   </w:t>
                      </w:r>
                      <w:r w:rsidR="00B522C8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F5E62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46109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mifi</w:t>
                      </w:r>
                      <w:proofErr w:type="spellEnd"/>
                      <w:r w:rsidR="00446109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（随身</w:t>
                      </w:r>
                      <w:proofErr w:type="spellStart"/>
                      <w:r w:rsidR="00446109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="00446109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）</w:t>
                      </w:r>
                      <w:r w:rsidR="001464B9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464B9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00D5C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D7398E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8310</w:t>
                      </w:r>
                      <w:r w:rsidR="00D50864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D50864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linux</w:t>
                      </w:r>
                      <w:proofErr w:type="spellEnd"/>
                      <w:r w:rsidR="00D00D5C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    </w:t>
                      </w:r>
                      <w:r w:rsidR="00E3141F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9B70D4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C</w:t>
                      </w:r>
                      <w:r w:rsidR="00D7398E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/</w:t>
                      </w:r>
                      <w:r w:rsidR="009B70D4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C</w:t>
                      </w:r>
                      <w:r w:rsidR="00D7398E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++</w:t>
                      </w:r>
                      <w:r w:rsidR="00D00D5C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1464B9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A738CB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446109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充电</w:t>
                      </w:r>
                      <w:r w:rsidR="005E3A35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&amp;</w:t>
                      </w:r>
                      <w:r w:rsidR="00446109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低功耗</w:t>
                      </w:r>
                      <w:r w:rsidR="005E3A35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&amp;</w:t>
                      </w:r>
                      <w:proofErr w:type="spellStart"/>
                      <w:r w:rsidR="00446109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="00EF73FF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&amp;</w:t>
                      </w:r>
                      <w:r w:rsidR="00D00D5C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系统编译</w:t>
                      </w:r>
                    </w:p>
                    <w:p w14:paraId="73953056" w14:textId="49DB0946" w:rsidR="00053E44" w:rsidRDefault="00C5569E">
                      <w:pPr>
                        <w:tabs>
                          <w:tab w:val="right" w:pos="10740"/>
                        </w:tabs>
                        <w:snapToGrid w:val="0"/>
                        <w:spacing w:line="380" w:lineRule="exact"/>
                        <w:jc w:val="left"/>
                        <w:textAlignment w:val="center"/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2021.0</w:t>
                      </w:r>
                      <w:r w:rsidR="00533B3C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 - 2021.</w:t>
                      </w:r>
                      <w:r w:rsidR="00533B3C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1</w:t>
                      </w:r>
                      <w:r w:rsidR="00873C02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456CF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10B87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C</w:t>
                      </w:r>
                      <w:r w:rsidR="00410B87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AT1 通信</w:t>
                      </w:r>
                      <w:r w:rsidR="00410B87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模组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 </w:t>
                      </w:r>
                      <w:r w:rsidR="002F6FD7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5126E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8910/</w:t>
                      </w:r>
                      <w:proofErr w:type="spellStart"/>
                      <w:r w:rsidR="0025126E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linux</w:t>
                      </w:r>
                      <w:proofErr w:type="spellEnd"/>
                      <w:r w:rsidR="002F6FD7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    </w:t>
                      </w:r>
                      <w:r w:rsidR="000F1F7F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9B70D4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="00920480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2E4C5B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F6FD7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底层驱动维护</w:t>
                      </w:r>
                      <w:r w:rsidR="00F7107D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&amp;</w:t>
                      </w:r>
                      <w:r w:rsidR="002F6FD7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相关</w:t>
                      </w:r>
                      <w:r w:rsidR="002F6FD7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测试功能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开发</w:t>
                      </w:r>
                    </w:p>
                    <w:p w14:paraId="3D6C5013" w14:textId="66E1AC13" w:rsidR="00053E44" w:rsidRDefault="00C5569E">
                      <w:pPr>
                        <w:tabs>
                          <w:tab w:val="right" w:pos="10740"/>
                        </w:tabs>
                        <w:snapToGrid w:val="0"/>
                        <w:spacing w:line="380" w:lineRule="exact"/>
                        <w:jc w:val="left"/>
                        <w:textAlignment w:val="center"/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2020.</w:t>
                      </w:r>
                      <w:r w:rsidR="002F6FD7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1 - 2020.12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="00D7398E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截留板项目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A456F8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42794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697692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stm32</w:t>
                      </w:r>
                      <w:r w:rsidR="00EA1C9E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EA1C9E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freeRTOS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E3141F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9B70D4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D7398E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B643EF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2E4C5B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650B7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综合</w:t>
                      </w:r>
                      <w:r w:rsidR="003650B7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控制模块&amp;</w:t>
                      </w:r>
                      <w:r w:rsidR="00B643EF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伺服</w:t>
                      </w:r>
                      <w:r w:rsidR="00B643EF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通信模块</w:t>
                      </w:r>
                    </w:p>
                    <w:p w14:paraId="7F48B40D" w14:textId="404EC04C" w:rsidR="00053E44" w:rsidRDefault="00C5569E">
                      <w:pPr>
                        <w:tabs>
                          <w:tab w:val="right" w:pos="10740"/>
                        </w:tabs>
                        <w:snapToGrid w:val="0"/>
                        <w:spacing w:line="380" w:lineRule="exact"/>
                        <w:jc w:val="left"/>
                        <w:textAlignment w:val="center"/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20</w:t>
                      </w:r>
                      <w:r w:rsidR="002B3FC8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19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.10 - 20</w:t>
                      </w:r>
                      <w:r w:rsidR="002B3FC8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19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.1</w:t>
                      </w:r>
                      <w:r w:rsidR="002B3FC8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="00567AB7" w:rsidRPr="00C23878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锁控板项目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     </w:t>
                      </w:r>
                      <w:r w:rsidR="007F1B4C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stm32/</w:t>
                      </w:r>
                      <w:proofErr w:type="spellStart"/>
                      <w:r w:rsidR="007F1B4C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freeRTOS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</w:t>
                      </w:r>
                      <w:r w:rsidR="007F1B4C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     </w:t>
                      </w:r>
                      <w:r w:rsidR="00663659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E4C5B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663659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显示逻辑开发</w:t>
                      </w:r>
                      <w:r w:rsidR="00A47065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&amp;</w:t>
                      </w:r>
                      <w:r w:rsidR="00663659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底层接口封装</w:t>
                      </w:r>
                    </w:p>
                    <w:p w14:paraId="23305E0C" w14:textId="5CCE8B75" w:rsidR="00053E44" w:rsidRDefault="00C5569E">
                      <w:pPr>
                        <w:tabs>
                          <w:tab w:val="right" w:pos="10740"/>
                        </w:tabs>
                        <w:snapToGrid w:val="0"/>
                        <w:spacing w:line="380" w:lineRule="exact"/>
                        <w:jc w:val="left"/>
                        <w:textAlignment w:val="center"/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20</w:t>
                      </w:r>
                      <w:r w:rsidR="00CA0017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19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.0</w:t>
                      </w:r>
                      <w:r w:rsidR="00BB5025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 - 2020.</w:t>
                      </w:r>
                      <w:r w:rsidR="00CA0017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="004646AE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智能</w:t>
                      </w:r>
                      <w:r w:rsidR="004646AE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I</w:t>
                      </w:r>
                      <w:r w:rsidR="004646AE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O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6D4B02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="00C467E6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6D4B02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stm32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     </w:t>
                      </w:r>
                      <w:r w:rsidR="00C67681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C67681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C          整机</w:t>
                      </w:r>
                      <w:r w:rsidR="00C67681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调试&amp;</w:t>
                      </w:r>
                      <w:r w:rsidR="00C67681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办卡</w:t>
                      </w:r>
                      <w:r w:rsidR="00C67681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维修</w:t>
                      </w:r>
                    </w:p>
                    <w:p w14:paraId="64C7081D" w14:textId="42AFE0F2" w:rsidR="00053E44" w:rsidRPr="00BB5025" w:rsidRDefault="00C5569E" w:rsidP="0046724D">
                      <w:pPr>
                        <w:tabs>
                          <w:tab w:val="right" w:pos="10740"/>
                        </w:tabs>
                        <w:snapToGrid w:val="0"/>
                        <w:spacing w:line="380" w:lineRule="exact"/>
                        <w:jc w:val="left"/>
                        <w:textAlignment w:val="center"/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20</w:t>
                      </w:r>
                      <w:r w:rsidR="004452FA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19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.0</w:t>
                      </w:r>
                      <w:r w:rsidR="00BB5025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 - 20</w:t>
                      </w:r>
                      <w:r w:rsidR="00324436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19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.0</w:t>
                      </w:r>
                      <w:r w:rsidR="00BB5025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5798F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704测试</w:t>
                      </w:r>
                      <w:r w:rsidR="00B5798F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项目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     </w:t>
                      </w:r>
                      <w:r w:rsidR="00B70400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5798F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DSP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="003A2296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 xml:space="preserve">  C          </w:t>
                      </w:r>
                      <w:r w:rsidR="00E6601E">
                        <w:rPr>
                          <w:rFonts w:ascii="微软雅黑" w:eastAsia="微软雅黑" w:hAnsi="微软雅黑" w:cs="微软雅黑"/>
                          <w:bCs/>
                          <w:sz w:val="20"/>
                          <w:szCs w:val="20"/>
                        </w:rPr>
                        <w:t>整机</w:t>
                      </w:r>
                      <w:r w:rsidR="00E6601E">
                        <w:rPr>
                          <w:rFonts w:ascii="微软雅黑" w:eastAsia="微软雅黑" w:hAnsi="微软雅黑" w:cs="微软雅黑" w:hint="eastAsia"/>
                          <w:bCs/>
                          <w:sz w:val="20"/>
                          <w:szCs w:val="20"/>
                        </w:rPr>
                        <w:t>调试</w:t>
                      </w:r>
                    </w:p>
                  </w:txbxContent>
                </v:textbox>
              </v:shape>
            </w:pict>
          </mc:Fallback>
        </mc:AlternateContent>
      </w:r>
      <w:r w:rsidR="00B258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69137" wp14:editId="611CD725">
                <wp:simplePos x="0" y="0"/>
                <wp:positionH relativeFrom="column">
                  <wp:posOffset>-373380</wp:posOffset>
                </wp:positionH>
                <wp:positionV relativeFrom="paragraph">
                  <wp:posOffset>-1270</wp:posOffset>
                </wp:positionV>
                <wp:extent cx="937895" cy="435610"/>
                <wp:effectExtent l="0" t="0" r="0" b="2540"/>
                <wp:wrapNone/>
                <wp:docPr id="2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3034E" w14:textId="311068D2" w:rsidR="00E80A65" w:rsidRDefault="008612EB" w:rsidP="00E8356F">
                            <w:pPr>
                              <w:jc w:val="right"/>
                              <w:rPr>
                                <w:rFonts w:ascii="方正大黑简体" w:eastAsia="方正大黑简体" w:hAnsi="方正大黑简体" w:cs="方正大黑简体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项目</w:t>
                            </w:r>
                            <w:r w:rsidR="00E80A65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69137" id="_x0000_s1041" type="#_x0000_t202" style="position:absolute;left:0;text-align:left;margin-left:-29.4pt;margin-top:-.1pt;width:73.85pt;height:34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" filled="f" stroked="f" strokeweight=".5pt">
                <v:textbox>
                  <w:txbxContent>
                    <w:p w14:paraId="05A3034E" w14:textId="311068D2" w:rsidR="00E80A65" w:rsidRDefault="008612EB" w:rsidP="00E8356F">
                      <w:pPr>
                        <w:jc w:val="right"/>
                        <w:rPr>
                          <w:rFonts w:ascii="方正大黑简体" w:eastAsia="方正大黑简体" w:hAnsi="方正大黑简体" w:cs="方正大黑简体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项目</w:t>
                      </w:r>
                      <w:r w:rsidR="00E80A65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B25828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9483EE3" wp14:editId="085FE281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6757670" cy="328930"/>
                <wp:effectExtent l="57150" t="76200" r="0" b="7112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7670" cy="328930"/>
                          <a:chOff x="0" y="0"/>
                          <a:chExt cx="6758101" cy="32893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182041" y="40463"/>
                            <a:ext cx="6576060" cy="248285"/>
                            <a:chOff x="1171" y="4070"/>
                            <a:chExt cx="10356" cy="391"/>
                          </a:xfrm>
                          <a:solidFill>
                            <a:srgbClr val="0D4960"/>
                          </a:solidFill>
                        </wpg:grpSpPr>
                        <wps:wsp>
                          <wps:cNvPr id="33" name="五边形 35"/>
                          <wps:cNvSpPr/>
                          <wps:spPr>
                            <a:xfrm>
                              <a:off x="1171" y="4070"/>
                              <a:ext cx="1973" cy="391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直接连接符 61"/>
                          <wps:cNvCnPr/>
                          <wps:spPr>
                            <a:xfrm flipH="1">
                              <a:off x="3136" y="4283"/>
                              <a:ext cx="8391" cy="0"/>
                            </a:xfrm>
                            <a:prstGeom prst="line">
                              <a:avLst/>
                            </a:prstGeom>
                            <a:grpFill/>
                            <a:ln w="9525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等腰三角形 7"/>
                        <wps:cNvSpPr/>
                        <wps:spPr bwMode="auto">
                          <a:xfrm rot="5400000">
                            <a:off x="-109220" y="109220"/>
                            <a:ext cx="328930" cy="110490"/>
                          </a:xfrm>
                          <a:prstGeom prst="rect">
                            <a:avLst/>
                          </a:prstGeom>
                          <a:solidFill>
                            <a:srgbClr val="0D4960"/>
                          </a:solidFill>
                          <a:ln>
                            <a:noFill/>
                          </a:ln>
                          <a:effectLst>
                            <a:outerShdw blurRad="635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981E2" id="组合 30" o:spid="_x0000_s1026" style="position:absolute;left:0;text-align:left;margin-left:0;margin-top:6.75pt;width:532.1pt;height:25.9pt;z-index:251656192;mso-position-horizontal:center;mso-position-horizontal-relative:margin" coordsize="67581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">
                <v:group id="组合 31" o:spid="_x0000_s1027" style="position:absolute;left:1820;top:404;width:65761;height:2483" coordorigin="1171,4070" coordsize="10356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五边形 35" o:spid="_x0000_s1028" style="position:absolute;left:1171;top:4070;width:1973;height: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/>
                  <v:line id="直接连接符 61" o:spid="_x0000_s1029" style="position:absolute;flip:x;visibility:visible;mso-wrap-style:square" from="3136,4283" to="11527,4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" strokecolor="#bfbfbf [2412]">
                    <v:stroke joinstyle="miter"/>
                  </v:line>
                </v:group>
                <v:rect id="等腰三角形 7" o:spid="_x0000_s1030" style="position:absolute;left:-1093;top:1093;width:3289;height:110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" fillcolor="#0d4960" stroked="f" strokeweight="1pt">
                  <v:shadow on="t" color="black" opacity="26214f" offset="0,0"/>
                </v:rect>
                <w10:wrap anchorx="margin"/>
              </v:group>
            </w:pict>
          </mc:Fallback>
        </mc:AlternateContent>
      </w:r>
      <w:r w:rsidR="00AF2C3C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7CF0E69" wp14:editId="13268199">
                <wp:simplePos x="0" y="0"/>
                <wp:positionH relativeFrom="column">
                  <wp:posOffset>-675167</wp:posOffset>
                </wp:positionH>
                <wp:positionV relativeFrom="paragraph">
                  <wp:posOffset>-10633</wp:posOffset>
                </wp:positionV>
                <wp:extent cx="0" cy="7804298"/>
                <wp:effectExtent l="0" t="0" r="38100" b="2540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04298"/>
                        </a:xfrm>
                        <a:prstGeom prst="line">
                          <a:avLst/>
                        </a:prstGeom>
                        <a:ln>
                          <a:solidFill>
                            <a:srgbClr val="1C5F7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BAC99" id="直接连接符 38" o:spid="_x0000_s1026" style="position:absolute;left:0;text-align:lef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3.15pt,-.85pt" to="-53.15pt,6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" strokecolor="#1c5f7a" strokeweight=".5pt">
                <v:stroke joinstyle="miter"/>
              </v:line>
            </w:pict>
          </mc:Fallback>
        </mc:AlternateContent>
      </w:r>
    </w:p>
    <w:sectPr w:rsidR="00053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5D95" w14:textId="77777777" w:rsidR="000F6F81" w:rsidRDefault="000F6F81" w:rsidP="006E2F60">
      <w:r>
        <w:separator/>
      </w:r>
    </w:p>
  </w:endnote>
  <w:endnote w:type="continuationSeparator" w:id="0">
    <w:p w14:paraId="6435EEF9" w14:textId="77777777" w:rsidR="000F6F81" w:rsidRDefault="000F6F81" w:rsidP="006E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大黑简体">
    <w:altName w:val="黑体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249B9" w14:textId="77777777" w:rsidR="000F6F81" w:rsidRDefault="000F6F81" w:rsidP="006E2F60">
      <w:r>
        <w:separator/>
      </w:r>
    </w:p>
  </w:footnote>
  <w:footnote w:type="continuationSeparator" w:id="0">
    <w:p w14:paraId="767B1910" w14:textId="77777777" w:rsidR="000F6F81" w:rsidRDefault="000F6F81" w:rsidP="006E2F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CA5"/>
    <w:multiLevelType w:val="multilevel"/>
    <w:tmpl w:val="7F7E68B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A0542C"/>
    <w:multiLevelType w:val="multilevel"/>
    <w:tmpl w:val="0EA054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A94977"/>
    <w:multiLevelType w:val="multilevel"/>
    <w:tmpl w:val="3DA949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B962BE"/>
    <w:multiLevelType w:val="multilevel"/>
    <w:tmpl w:val="46B962B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D71D26"/>
    <w:multiLevelType w:val="multilevel"/>
    <w:tmpl w:val="71D71D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97549837">
    <w:abstractNumId w:val="3"/>
  </w:num>
  <w:num w:numId="2" w16cid:durableId="643316922">
    <w:abstractNumId w:val="4"/>
  </w:num>
  <w:num w:numId="3" w16cid:durableId="1725180476">
    <w:abstractNumId w:val="2"/>
  </w:num>
  <w:num w:numId="4" w16cid:durableId="1053580897">
    <w:abstractNumId w:val="1"/>
  </w:num>
  <w:num w:numId="5" w16cid:durableId="63433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7B3136"/>
    <w:rsid w:val="00005301"/>
    <w:rsid w:val="0001442B"/>
    <w:rsid w:val="00047D44"/>
    <w:rsid w:val="00051ED0"/>
    <w:rsid w:val="00053D94"/>
    <w:rsid w:val="00053E44"/>
    <w:rsid w:val="00072C03"/>
    <w:rsid w:val="0008620F"/>
    <w:rsid w:val="00090CCE"/>
    <w:rsid w:val="000A0B74"/>
    <w:rsid w:val="000A299C"/>
    <w:rsid w:val="000B33BA"/>
    <w:rsid w:val="000C1A46"/>
    <w:rsid w:val="000D78D0"/>
    <w:rsid w:val="000E3929"/>
    <w:rsid w:val="000E6895"/>
    <w:rsid w:val="000F016E"/>
    <w:rsid w:val="000F07C5"/>
    <w:rsid w:val="000F1F7F"/>
    <w:rsid w:val="000F6F81"/>
    <w:rsid w:val="000F72F6"/>
    <w:rsid w:val="001142AF"/>
    <w:rsid w:val="001205C7"/>
    <w:rsid w:val="001276A3"/>
    <w:rsid w:val="001430F5"/>
    <w:rsid w:val="00145307"/>
    <w:rsid w:val="001464B9"/>
    <w:rsid w:val="00150977"/>
    <w:rsid w:val="001653CB"/>
    <w:rsid w:val="00173303"/>
    <w:rsid w:val="00173E28"/>
    <w:rsid w:val="001751F1"/>
    <w:rsid w:val="00194FFA"/>
    <w:rsid w:val="00196136"/>
    <w:rsid w:val="00197EF1"/>
    <w:rsid w:val="001A0D97"/>
    <w:rsid w:val="001A1D5D"/>
    <w:rsid w:val="001C2422"/>
    <w:rsid w:val="001D0715"/>
    <w:rsid w:val="001D2CB5"/>
    <w:rsid w:val="001D6922"/>
    <w:rsid w:val="001E10D3"/>
    <w:rsid w:val="0020477E"/>
    <w:rsid w:val="00215CAD"/>
    <w:rsid w:val="00220D7B"/>
    <w:rsid w:val="0022147A"/>
    <w:rsid w:val="00221590"/>
    <w:rsid w:val="00235FC2"/>
    <w:rsid w:val="00236F3B"/>
    <w:rsid w:val="002456CF"/>
    <w:rsid w:val="00246909"/>
    <w:rsid w:val="0025126E"/>
    <w:rsid w:val="002560E1"/>
    <w:rsid w:val="00260C27"/>
    <w:rsid w:val="00262E23"/>
    <w:rsid w:val="0026330B"/>
    <w:rsid w:val="002732C2"/>
    <w:rsid w:val="002863B6"/>
    <w:rsid w:val="00294068"/>
    <w:rsid w:val="002964F9"/>
    <w:rsid w:val="00297980"/>
    <w:rsid w:val="002A11E8"/>
    <w:rsid w:val="002A4689"/>
    <w:rsid w:val="002A59F8"/>
    <w:rsid w:val="002B2778"/>
    <w:rsid w:val="002B3FC8"/>
    <w:rsid w:val="002C0388"/>
    <w:rsid w:val="002C196D"/>
    <w:rsid w:val="002D1DB6"/>
    <w:rsid w:val="002D2979"/>
    <w:rsid w:val="002E4C5B"/>
    <w:rsid w:val="002E6022"/>
    <w:rsid w:val="002F6FD7"/>
    <w:rsid w:val="003005CB"/>
    <w:rsid w:val="00324436"/>
    <w:rsid w:val="0033191D"/>
    <w:rsid w:val="00332DB4"/>
    <w:rsid w:val="00335738"/>
    <w:rsid w:val="00343DB1"/>
    <w:rsid w:val="003650B7"/>
    <w:rsid w:val="00367389"/>
    <w:rsid w:val="00386F32"/>
    <w:rsid w:val="00390850"/>
    <w:rsid w:val="003A0292"/>
    <w:rsid w:val="003A0CA3"/>
    <w:rsid w:val="003A2296"/>
    <w:rsid w:val="003B0C8A"/>
    <w:rsid w:val="003B40D8"/>
    <w:rsid w:val="003B5676"/>
    <w:rsid w:val="003C1C5A"/>
    <w:rsid w:val="003C1FCC"/>
    <w:rsid w:val="003D0777"/>
    <w:rsid w:val="003F0048"/>
    <w:rsid w:val="003F3D71"/>
    <w:rsid w:val="00402CFC"/>
    <w:rsid w:val="00410B87"/>
    <w:rsid w:val="00410CD0"/>
    <w:rsid w:val="004117E7"/>
    <w:rsid w:val="00414CE6"/>
    <w:rsid w:val="00420A12"/>
    <w:rsid w:val="00425A23"/>
    <w:rsid w:val="00442185"/>
    <w:rsid w:val="004452FA"/>
    <w:rsid w:val="00446109"/>
    <w:rsid w:val="00462DC2"/>
    <w:rsid w:val="004646AE"/>
    <w:rsid w:val="0046498D"/>
    <w:rsid w:val="0046724D"/>
    <w:rsid w:val="004713EC"/>
    <w:rsid w:val="00472DEA"/>
    <w:rsid w:val="00480807"/>
    <w:rsid w:val="004847C8"/>
    <w:rsid w:val="00495BCA"/>
    <w:rsid w:val="004A0C00"/>
    <w:rsid w:val="004B62BA"/>
    <w:rsid w:val="004C08B7"/>
    <w:rsid w:val="004C59AD"/>
    <w:rsid w:val="004D4EA2"/>
    <w:rsid w:val="004E0200"/>
    <w:rsid w:val="004E2193"/>
    <w:rsid w:val="004E386F"/>
    <w:rsid w:val="004E3BD7"/>
    <w:rsid w:val="004F09C1"/>
    <w:rsid w:val="004F666E"/>
    <w:rsid w:val="005075CC"/>
    <w:rsid w:val="005167B2"/>
    <w:rsid w:val="00520DBE"/>
    <w:rsid w:val="00526D27"/>
    <w:rsid w:val="00527F65"/>
    <w:rsid w:val="0053200A"/>
    <w:rsid w:val="00533B3C"/>
    <w:rsid w:val="00535AC3"/>
    <w:rsid w:val="00546B6D"/>
    <w:rsid w:val="0054748D"/>
    <w:rsid w:val="005475DB"/>
    <w:rsid w:val="00553E85"/>
    <w:rsid w:val="005665DF"/>
    <w:rsid w:val="00567AB7"/>
    <w:rsid w:val="00571B2D"/>
    <w:rsid w:val="005A2A6C"/>
    <w:rsid w:val="005A3EC9"/>
    <w:rsid w:val="005A6115"/>
    <w:rsid w:val="005B120B"/>
    <w:rsid w:val="005B2583"/>
    <w:rsid w:val="005B46EE"/>
    <w:rsid w:val="005B6316"/>
    <w:rsid w:val="005C5C86"/>
    <w:rsid w:val="005E3A35"/>
    <w:rsid w:val="006019EA"/>
    <w:rsid w:val="0060677B"/>
    <w:rsid w:val="00634954"/>
    <w:rsid w:val="00645D44"/>
    <w:rsid w:val="006530F1"/>
    <w:rsid w:val="006604F1"/>
    <w:rsid w:val="00663659"/>
    <w:rsid w:val="00686E51"/>
    <w:rsid w:val="00697692"/>
    <w:rsid w:val="006C21C1"/>
    <w:rsid w:val="006C4AFE"/>
    <w:rsid w:val="006D1D97"/>
    <w:rsid w:val="006D3955"/>
    <w:rsid w:val="006D4B02"/>
    <w:rsid w:val="006D620B"/>
    <w:rsid w:val="006D6916"/>
    <w:rsid w:val="006E2F60"/>
    <w:rsid w:val="006E36F9"/>
    <w:rsid w:val="006E5260"/>
    <w:rsid w:val="0070662E"/>
    <w:rsid w:val="00710F3B"/>
    <w:rsid w:val="0073097C"/>
    <w:rsid w:val="007378B7"/>
    <w:rsid w:val="007415BD"/>
    <w:rsid w:val="00751CD9"/>
    <w:rsid w:val="007632A0"/>
    <w:rsid w:val="007A32B8"/>
    <w:rsid w:val="007A769F"/>
    <w:rsid w:val="007B058B"/>
    <w:rsid w:val="007B3242"/>
    <w:rsid w:val="007B67AB"/>
    <w:rsid w:val="007C5F70"/>
    <w:rsid w:val="007C7430"/>
    <w:rsid w:val="007C79DB"/>
    <w:rsid w:val="007D368F"/>
    <w:rsid w:val="007E1CCD"/>
    <w:rsid w:val="007E290A"/>
    <w:rsid w:val="007E765F"/>
    <w:rsid w:val="007F1B4C"/>
    <w:rsid w:val="007F478D"/>
    <w:rsid w:val="007F5E62"/>
    <w:rsid w:val="007F7129"/>
    <w:rsid w:val="00800E02"/>
    <w:rsid w:val="008012D8"/>
    <w:rsid w:val="00807483"/>
    <w:rsid w:val="00807DED"/>
    <w:rsid w:val="00810799"/>
    <w:rsid w:val="00814EF8"/>
    <w:rsid w:val="00826FF1"/>
    <w:rsid w:val="00834E3A"/>
    <w:rsid w:val="008529DA"/>
    <w:rsid w:val="0085591E"/>
    <w:rsid w:val="00856BC6"/>
    <w:rsid w:val="008612EB"/>
    <w:rsid w:val="00862CBF"/>
    <w:rsid w:val="00870138"/>
    <w:rsid w:val="00873C02"/>
    <w:rsid w:val="0088119D"/>
    <w:rsid w:val="00881674"/>
    <w:rsid w:val="008832A8"/>
    <w:rsid w:val="00890E6E"/>
    <w:rsid w:val="00896BD7"/>
    <w:rsid w:val="008B6CDB"/>
    <w:rsid w:val="008C0685"/>
    <w:rsid w:val="008C0D62"/>
    <w:rsid w:val="008C1B8D"/>
    <w:rsid w:val="008D2A3E"/>
    <w:rsid w:val="008D3DC9"/>
    <w:rsid w:val="008E0299"/>
    <w:rsid w:val="008E207D"/>
    <w:rsid w:val="008E228C"/>
    <w:rsid w:val="008E28FE"/>
    <w:rsid w:val="008E4311"/>
    <w:rsid w:val="008F5BD9"/>
    <w:rsid w:val="008F64B4"/>
    <w:rsid w:val="00904B73"/>
    <w:rsid w:val="00905FB2"/>
    <w:rsid w:val="009104D8"/>
    <w:rsid w:val="00920480"/>
    <w:rsid w:val="00924F72"/>
    <w:rsid w:val="00926FBE"/>
    <w:rsid w:val="00935C64"/>
    <w:rsid w:val="00936F15"/>
    <w:rsid w:val="00941277"/>
    <w:rsid w:val="00954E8B"/>
    <w:rsid w:val="00981957"/>
    <w:rsid w:val="00985051"/>
    <w:rsid w:val="009868A2"/>
    <w:rsid w:val="009868B4"/>
    <w:rsid w:val="009918F5"/>
    <w:rsid w:val="009A027B"/>
    <w:rsid w:val="009A5428"/>
    <w:rsid w:val="009B70D4"/>
    <w:rsid w:val="009D6D03"/>
    <w:rsid w:val="009E14D4"/>
    <w:rsid w:val="009E7815"/>
    <w:rsid w:val="009F716C"/>
    <w:rsid w:val="00A22AF6"/>
    <w:rsid w:val="00A2600F"/>
    <w:rsid w:val="00A3509F"/>
    <w:rsid w:val="00A4103C"/>
    <w:rsid w:val="00A456F8"/>
    <w:rsid w:val="00A47065"/>
    <w:rsid w:val="00A54DD7"/>
    <w:rsid w:val="00A55911"/>
    <w:rsid w:val="00A57DB4"/>
    <w:rsid w:val="00A65C75"/>
    <w:rsid w:val="00A71D5E"/>
    <w:rsid w:val="00A738CB"/>
    <w:rsid w:val="00A758CD"/>
    <w:rsid w:val="00A84CC4"/>
    <w:rsid w:val="00A916A3"/>
    <w:rsid w:val="00A917B4"/>
    <w:rsid w:val="00AA099B"/>
    <w:rsid w:val="00AA393C"/>
    <w:rsid w:val="00AA5035"/>
    <w:rsid w:val="00AA6824"/>
    <w:rsid w:val="00AB0466"/>
    <w:rsid w:val="00AB5ACE"/>
    <w:rsid w:val="00AE4A29"/>
    <w:rsid w:val="00AF05BF"/>
    <w:rsid w:val="00AF129B"/>
    <w:rsid w:val="00AF2C3C"/>
    <w:rsid w:val="00B10D13"/>
    <w:rsid w:val="00B25828"/>
    <w:rsid w:val="00B26EE3"/>
    <w:rsid w:val="00B42794"/>
    <w:rsid w:val="00B436E3"/>
    <w:rsid w:val="00B522C8"/>
    <w:rsid w:val="00B5798F"/>
    <w:rsid w:val="00B643EF"/>
    <w:rsid w:val="00B64728"/>
    <w:rsid w:val="00B70400"/>
    <w:rsid w:val="00B87B6B"/>
    <w:rsid w:val="00B87D7E"/>
    <w:rsid w:val="00B90212"/>
    <w:rsid w:val="00BA1A7A"/>
    <w:rsid w:val="00BB5025"/>
    <w:rsid w:val="00BB73D7"/>
    <w:rsid w:val="00BD5C43"/>
    <w:rsid w:val="00BE3EC7"/>
    <w:rsid w:val="00BE7566"/>
    <w:rsid w:val="00BF0B39"/>
    <w:rsid w:val="00C04A7E"/>
    <w:rsid w:val="00C1098C"/>
    <w:rsid w:val="00C12B77"/>
    <w:rsid w:val="00C12BC8"/>
    <w:rsid w:val="00C172CB"/>
    <w:rsid w:val="00C2259D"/>
    <w:rsid w:val="00C236B2"/>
    <w:rsid w:val="00C23878"/>
    <w:rsid w:val="00C26A6B"/>
    <w:rsid w:val="00C33EE0"/>
    <w:rsid w:val="00C44A37"/>
    <w:rsid w:val="00C467E6"/>
    <w:rsid w:val="00C52E37"/>
    <w:rsid w:val="00C5569E"/>
    <w:rsid w:val="00C67681"/>
    <w:rsid w:val="00C75165"/>
    <w:rsid w:val="00C91A1C"/>
    <w:rsid w:val="00C91DF2"/>
    <w:rsid w:val="00C92AAA"/>
    <w:rsid w:val="00C93C3B"/>
    <w:rsid w:val="00CA0017"/>
    <w:rsid w:val="00CC2491"/>
    <w:rsid w:val="00CF6A3C"/>
    <w:rsid w:val="00D00D5C"/>
    <w:rsid w:val="00D036C3"/>
    <w:rsid w:val="00D05E86"/>
    <w:rsid w:val="00D32A6D"/>
    <w:rsid w:val="00D50864"/>
    <w:rsid w:val="00D54EDF"/>
    <w:rsid w:val="00D6379B"/>
    <w:rsid w:val="00D7369B"/>
    <w:rsid w:val="00D7398E"/>
    <w:rsid w:val="00D84080"/>
    <w:rsid w:val="00D92B3C"/>
    <w:rsid w:val="00D97949"/>
    <w:rsid w:val="00DB272F"/>
    <w:rsid w:val="00DB5BA5"/>
    <w:rsid w:val="00DC4C53"/>
    <w:rsid w:val="00DC6A16"/>
    <w:rsid w:val="00DC7FFC"/>
    <w:rsid w:val="00DD00F6"/>
    <w:rsid w:val="00DD1737"/>
    <w:rsid w:val="00DD50DF"/>
    <w:rsid w:val="00DE6858"/>
    <w:rsid w:val="00DE7E34"/>
    <w:rsid w:val="00DF03F8"/>
    <w:rsid w:val="00DF6912"/>
    <w:rsid w:val="00E0267E"/>
    <w:rsid w:val="00E06174"/>
    <w:rsid w:val="00E0690C"/>
    <w:rsid w:val="00E264E8"/>
    <w:rsid w:val="00E27927"/>
    <w:rsid w:val="00E3141F"/>
    <w:rsid w:val="00E359C4"/>
    <w:rsid w:val="00E362DF"/>
    <w:rsid w:val="00E43423"/>
    <w:rsid w:val="00E436F8"/>
    <w:rsid w:val="00E6032F"/>
    <w:rsid w:val="00E6068F"/>
    <w:rsid w:val="00E60E61"/>
    <w:rsid w:val="00E6601E"/>
    <w:rsid w:val="00E70390"/>
    <w:rsid w:val="00E717EE"/>
    <w:rsid w:val="00E73E7A"/>
    <w:rsid w:val="00E80A65"/>
    <w:rsid w:val="00E833D8"/>
    <w:rsid w:val="00E8356F"/>
    <w:rsid w:val="00E9248C"/>
    <w:rsid w:val="00E92E0F"/>
    <w:rsid w:val="00EA1C9E"/>
    <w:rsid w:val="00EA40D2"/>
    <w:rsid w:val="00EB1202"/>
    <w:rsid w:val="00ED078B"/>
    <w:rsid w:val="00ED76E2"/>
    <w:rsid w:val="00EF7317"/>
    <w:rsid w:val="00EF73FF"/>
    <w:rsid w:val="00F1021C"/>
    <w:rsid w:val="00F17111"/>
    <w:rsid w:val="00F2196F"/>
    <w:rsid w:val="00F324F2"/>
    <w:rsid w:val="00F363C4"/>
    <w:rsid w:val="00F4333E"/>
    <w:rsid w:val="00F45892"/>
    <w:rsid w:val="00F66244"/>
    <w:rsid w:val="00F705FC"/>
    <w:rsid w:val="00F7107D"/>
    <w:rsid w:val="00F716B5"/>
    <w:rsid w:val="00F7230C"/>
    <w:rsid w:val="00F813AC"/>
    <w:rsid w:val="00F86B69"/>
    <w:rsid w:val="00F87B2C"/>
    <w:rsid w:val="00F92F8E"/>
    <w:rsid w:val="00FB3F4E"/>
    <w:rsid w:val="00FB5878"/>
    <w:rsid w:val="00FC5B8B"/>
    <w:rsid w:val="00FC74C0"/>
    <w:rsid w:val="00FE0DDF"/>
    <w:rsid w:val="012968A8"/>
    <w:rsid w:val="01701FD7"/>
    <w:rsid w:val="01894E35"/>
    <w:rsid w:val="02353540"/>
    <w:rsid w:val="023772EA"/>
    <w:rsid w:val="02466DF4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0A0742"/>
    <w:rsid w:val="04160CB4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1D3F2A"/>
    <w:rsid w:val="05726074"/>
    <w:rsid w:val="05924FA8"/>
    <w:rsid w:val="05934C7C"/>
    <w:rsid w:val="05A3343E"/>
    <w:rsid w:val="05B11293"/>
    <w:rsid w:val="05B16635"/>
    <w:rsid w:val="05B32A20"/>
    <w:rsid w:val="05B94171"/>
    <w:rsid w:val="05C44922"/>
    <w:rsid w:val="060E53C9"/>
    <w:rsid w:val="064C3473"/>
    <w:rsid w:val="064E667D"/>
    <w:rsid w:val="06546D16"/>
    <w:rsid w:val="06616BA5"/>
    <w:rsid w:val="06792749"/>
    <w:rsid w:val="06906036"/>
    <w:rsid w:val="073D5688"/>
    <w:rsid w:val="075057EF"/>
    <w:rsid w:val="076D2A28"/>
    <w:rsid w:val="076E74F9"/>
    <w:rsid w:val="07820B94"/>
    <w:rsid w:val="07C7693D"/>
    <w:rsid w:val="07FC091D"/>
    <w:rsid w:val="08377716"/>
    <w:rsid w:val="08575FFD"/>
    <w:rsid w:val="08B10699"/>
    <w:rsid w:val="08D74B38"/>
    <w:rsid w:val="08DC243F"/>
    <w:rsid w:val="090E1192"/>
    <w:rsid w:val="091750AE"/>
    <w:rsid w:val="09302F2B"/>
    <w:rsid w:val="09392BF6"/>
    <w:rsid w:val="09425845"/>
    <w:rsid w:val="0969178C"/>
    <w:rsid w:val="098F22C3"/>
    <w:rsid w:val="09931565"/>
    <w:rsid w:val="09AC0570"/>
    <w:rsid w:val="09B36064"/>
    <w:rsid w:val="0A273913"/>
    <w:rsid w:val="0A476236"/>
    <w:rsid w:val="0A4A640F"/>
    <w:rsid w:val="0A501117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851D03"/>
    <w:rsid w:val="0CAC4B4C"/>
    <w:rsid w:val="0CBB5AEB"/>
    <w:rsid w:val="0CCE2B10"/>
    <w:rsid w:val="0CFA5AB9"/>
    <w:rsid w:val="0D450288"/>
    <w:rsid w:val="0DC52185"/>
    <w:rsid w:val="0DC5664A"/>
    <w:rsid w:val="0DDA5C85"/>
    <w:rsid w:val="0DF071A2"/>
    <w:rsid w:val="0E1513DE"/>
    <w:rsid w:val="0E642DE5"/>
    <w:rsid w:val="0E6E7B0F"/>
    <w:rsid w:val="0E7200BB"/>
    <w:rsid w:val="0EBC5DAA"/>
    <w:rsid w:val="0F2C51F5"/>
    <w:rsid w:val="0F377A67"/>
    <w:rsid w:val="0F580654"/>
    <w:rsid w:val="0F9A5C31"/>
    <w:rsid w:val="0FAF0F65"/>
    <w:rsid w:val="0FEF2A05"/>
    <w:rsid w:val="110D3C99"/>
    <w:rsid w:val="11136D56"/>
    <w:rsid w:val="112F311B"/>
    <w:rsid w:val="1138707B"/>
    <w:rsid w:val="11765EE8"/>
    <w:rsid w:val="118E2678"/>
    <w:rsid w:val="11A31353"/>
    <w:rsid w:val="11A449DB"/>
    <w:rsid w:val="11A74A72"/>
    <w:rsid w:val="11B05DF7"/>
    <w:rsid w:val="11D03898"/>
    <w:rsid w:val="11D7588F"/>
    <w:rsid w:val="11DA2096"/>
    <w:rsid w:val="11E240F5"/>
    <w:rsid w:val="11E31F9A"/>
    <w:rsid w:val="11E46472"/>
    <w:rsid w:val="11E70D4E"/>
    <w:rsid w:val="11FC61E0"/>
    <w:rsid w:val="11FC6864"/>
    <w:rsid w:val="121542B6"/>
    <w:rsid w:val="1231672F"/>
    <w:rsid w:val="12435A12"/>
    <w:rsid w:val="12471B05"/>
    <w:rsid w:val="128F4427"/>
    <w:rsid w:val="129944BC"/>
    <w:rsid w:val="12A4231F"/>
    <w:rsid w:val="12BA18EA"/>
    <w:rsid w:val="12F80EE3"/>
    <w:rsid w:val="130211A7"/>
    <w:rsid w:val="130540FB"/>
    <w:rsid w:val="130B091F"/>
    <w:rsid w:val="134955D0"/>
    <w:rsid w:val="13504F46"/>
    <w:rsid w:val="1360271A"/>
    <w:rsid w:val="13665E1A"/>
    <w:rsid w:val="137A38BD"/>
    <w:rsid w:val="13846FD5"/>
    <w:rsid w:val="138D6B2C"/>
    <w:rsid w:val="13A00711"/>
    <w:rsid w:val="13BD50C3"/>
    <w:rsid w:val="13C750AF"/>
    <w:rsid w:val="13DB1521"/>
    <w:rsid w:val="14440E04"/>
    <w:rsid w:val="14784523"/>
    <w:rsid w:val="14A2445B"/>
    <w:rsid w:val="152B0805"/>
    <w:rsid w:val="152C2D85"/>
    <w:rsid w:val="15895010"/>
    <w:rsid w:val="15CE099A"/>
    <w:rsid w:val="161D553A"/>
    <w:rsid w:val="162E6712"/>
    <w:rsid w:val="163A376E"/>
    <w:rsid w:val="165750CB"/>
    <w:rsid w:val="16B7108E"/>
    <w:rsid w:val="16BA53EF"/>
    <w:rsid w:val="16DF0C31"/>
    <w:rsid w:val="172F50E9"/>
    <w:rsid w:val="175E0287"/>
    <w:rsid w:val="17667BAA"/>
    <w:rsid w:val="17860118"/>
    <w:rsid w:val="179C678F"/>
    <w:rsid w:val="17C72C5B"/>
    <w:rsid w:val="18066A1E"/>
    <w:rsid w:val="181B31B5"/>
    <w:rsid w:val="18420CED"/>
    <w:rsid w:val="185D7493"/>
    <w:rsid w:val="188A0D17"/>
    <w:rsid w:val="18B74A50"/>
    <w:rsid w:val="18B97B94"/>
    <w:rsid w:val="18C16234"/>
    <w:rsid w:val="18DA394F"/>
    <w:rsid w:val="18F72A28"/>
    <w:rsid w:val="18FC11D9"/>
    <w:rsid w:val="193405B1"/>
    <w:rsid w:val="19716871"/>
    <w:rsid w:val="198163B3"/>
    <w:rsid w:val="19AA2992"/>
    <w:rsid w:val="19BA30CC"/>
    <w:rsid w:val="19D27EB7"/>
    <w:rsid w:val="19F96CFC"/>
    <w:rsid w:val="1A8C17C0"/>
    <w:rsid w:val="1A920B66"/>
    <w:rsid w:val="1A9466BB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A87E53"/>
    <w:rsid w:val="1BE86F08"/>
    <w:rsid w:val="1C2B6B65"/>
    <w:rsid w:val="1C393BCD"/>
    <w:rsid w:val="1C4F04A0"/>
    <w:rsid w:val="1C6534D5"/>
    <w:rsid w:val="1CC14CD6"/>
    <w:rsid w:val="1CDB3B52"/>
    <w:rsid w:val="1CEC3AC7"/>
    <w:rsid w:val="1D1E1D0B"/>
    <w:rsid w:val="1D3922D9"/>
    <w:rsid w:val="1D50022B"/>
    <w:rsid w:val="1D9E609E"/>
    <w:rsid w:val="1DBD39A9"/>
    <w:rsid w:val="1DC076F7"/>
    <w:rsid w:val="1DE212EF"/>
    <w:rsid w:val="1DED372A"/>
    <w:rsid w:val="1DEE64BF"/>
    <w:rsid w:val="1E3434A5"/>
    <w:rsid w:val="1E70600C"/>
    <w:rsid w:val="1EBC1EF4"/>
    <w:rsid w:val="1EBC2096"/>
    <w:rsid w:val="1ED41662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0DB4433"/>
    <w:rsid w:val="210274E9"/>
    <w:rsid w:val="210340D6"/>
    <w:rsid w:val="213E065A"/>
    <w:rsid w:val="21790FFE"/>
    <w:rsid w:val="21AB3F96"/>
    <w:rsid w:val="222F27FB"/>
    <w:rsid w:val="225919EB"/>
    <w:rsid w:val="22830324"/>
    <w:rsid w:val="228A78F1"/>
    <w:rsid w:val="228D434D"/>
    <w:rsid w:val="22A11895"/>
    <w:rsid w:val="22A56D84"/>
    <w:rsid w:val="22A9285D"/>
    <w:rsid w:val="22D656E1"/>
    <w:rsid w:val="22EA57D7"/>
    <w:rsid w:val="22F63329"/>
    <w:rsid w:val="231B494E"/>
    <w:rsid w:val="233E615E"/>
    <w:rsid w:val="23586583"/>
    <w:rsid w:val="23BC11FA"/>
    <w:rsid w:val="23BE2423"/>
    <w:rsid w:val="241114BD"/>
    <w:rsid w:val="24145847"/>
    <w:rsid w:val="24225F77"/>
    <w:rsid w:val="243E65BE"/>
    <w:rsid w:val="245B5D30"/>
    <w:rsid w:val="247C6B1D"/>
    <w:rsid w:val="24AB6C23"/>
    <w:rsid w:val="24C611D6"/>
    <w:rsid w:val="2513099B"/>
    <w:rsid w:val="25600973"/>
    <w:rsid w:val="2564604E"/>
    <w:rsid w:val="25A1630B"/>
    <w:rsid w:val="25D753BC"/>
    <w:rsid w:val="25DB23F1"/>
    <w:rsid w:val="25E90BDC"/>
    <w:rsid w:val="2622585A"/>
    <w:rsid w:val="26341541"/>
    <w:rsid w:val="266A65CC"/>
    <w:rsid w:val="266C4583"/>
    <w:rsid w:val="268714FF"/>
    <w:rsid w:val="26B034DD"/>
    <w:rsid w:val="27530B9C"/>
    <w:rsid w:val="2754104E"/>
    <w:rsid w:val="27637208"/>
    <w:rsid w:val="27987F0B"/>
    <w:rsid w:val="279A2070"/>
    <w:rsid w:val="27A665C8"/>
    <w:rsid w:val="27AE362C"/>
    <w:rsid w:val="27C94939"/>
    <w:rsid w:val="27E65A8A"/>
    <w:rsid w:val="28386601"/>
    <w:rsid w:val="28476FE9"/>
    <w:rsid w:val="285B4B90"/>
    <w:rsid w:val="287F4463"/>
    <w:rsid w:val="28854825"/>
    <w:rsid w:val="289D2958"/>
    <w:rsid w:val="28B615CC"/>
    <w:rsid w:val="28C6526E"/>
    <w:rsid w:val="28E3255D"/>
    <w:rsid w:val="290106E0"/>
    <w:rsid w:val="292C2C40"/>
    <w:rsid w:val="29564034"/>
    <w:rsid w:val="298B05D7"/>
    <w:rsid w:val="29F21C8A"/>
    <w:rsid w:val="29FC1EA0"/>
    <w:rsid w:val="2A1771DF"/>
    <w:rsid w:val="2A774EC1"/>
    <w:rsid w:val="2A795E61"/>
    <w:rsid w:val="2A8621E4"/>
    <w:rsid w:val="2A8A4B47"/>
    <w:rsid w:val="2AAA4DDE"/>
    <w:rsid w:val="2ACC38B1"/>
    <w:rsid w:val="2AE362B1"/>
    <w:rsid w:val="2B070C22"/>
    <w:rsid w:val="2B106417"/>
    <w:rsid w:val="2B3449E5"/>
    <w:rsid w:val="2B5F5760"/>
    <w:rsid w:val="2B6F6496"/>
    <w:rsid w:val="2B7D5F2D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62FFF"/>
    <w:rsid w:val="2D6A48E8"/>
    <w:rsid w:val="2D8F6BF2"/>
    <w:rsid w:val="2D9049E7"/>
    <w:rsid w:val="2DC21AD1"/>
    <w:rsid w:val="2DC3461C"/>
    <w:rsid w:val="2DE92358"/>
    <w:rsid w:val="2DF93A56"/>
    <w:rsid w:val="2E01406E"/>
    <w:rsid w:val="2E0E59B7"/>
    <w:rsid w:val="2E173713"/>
    <w:rsid w:val="2E6B5FB9"/>
    <w:rsid w:val="2E7653DA"/>
    <w:rsid w:val="2E824F6F"/>
    <w:rsid w:val="2EEA406D"/>
    <w:rsid w:val="2F0D113F"/>
    <w:rsid w:val="2F0D4596"/>
    <w:rsid w:val="2F165E67"/>
    <w:rsid w:val="2F255DE2"/>
    <w:rsid w:val="2F552474"/>
    <w:rsid w:val="2F6D2DF6"/>
    <w:rsid w:val="2F6D372F"/>
    <w:rsid w:val="2FB1324F"/>
    <w:rsid w:val="2FB406CF"/>
    <w:rsid w:val="2FC57D55"/>
    <w:rsid w:val="30013F99"/>
    <w:rsid w:val="301C491F"/>
    <w:rsid w:val="30C80FB3"/>
    <w:rsid w:val="30EF2188"/>
    <w:rsid w:val="31140211"/>
    <w:rsid w:val="313A3F87"/>
    <w:rsid w:val="313B752E"/>
    <w:rsid w:val="314900E1"/>
    <w:rsid w:val="31B64812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305E77"/>
    <w:rsid w:val="335B4520"/>
    <w:rsid w:val="338F6883"/>
    <w:rsid w:val="339B7DBF"/>
    <w:rsid w:val="33AA0345"/>
    <w:rsid w:val="33AF78C9"/>
    <w:rsid w:val="33BA1E63"/>
    <w:rsid w:val="33F74B00"/>
    <w:rsid w:val="34070D26"/>
    <w:rsid w:val="34481AFC"/>
    <w:rsid w:val="34484F30"/>
    <w:rsid w:val="34731B08"/>
    <w:rsid w:val="347474FF"/>
    <w:rsid w:val="34843D93"/>
    <w:rsid w:val="34A76F77"/>
    <w:rsid w:val="34CD147F"/>
    <w:rsid w:val="34DD23F3"/>
    <w:rsid w:val="35883204"/>
    <w:rsid w:val="35AE6E11"/>
    <w:rsid w:val="35CA4F85"/>
    <w:rsid w:val="35F9161E"/>
    <w:rsid w:val="36066CE5"/>
    <w:rsid w:val="361F560E"/>
    <w:rsid w:val="36246759"/>
    <w:rsid w:val="3647586B"/>
    <w:rsid w:val="364F2C9B"/>
    <w:rsid w:val="365031FF"/>
    <w:rsid w:val="366F08D9"/>
    <w:rsid w:val="36763B2E"/>
    <w:rsid w:val="36833557"/>
    <w:rsid w:val="36CB7E1B"/>
    <w:rsid w:val="36F9173F"/>
    <w:rsid w:val="37BC6733"/>
    <w:rsid w:val="37DB0ECC"/>
    <w:rsid w:val="38330051"/>
    <w:rsid w:val="384F7445"/>
    <w:rsid w:val="385614FC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4340B6"/>
    <w:rsid w:val="3B567D25"/>
    <w:rsid w:val="3B6960BF"/>
    <w:rsid w:val="3B8C1BE2"/>
    <w:rsid w:val="3BCC57B1"/>
    <w:rsid w:val="3BF607B4"/>
    <w:rsid w:val="3C037A1A"/>
    <w:rsid w:val="3C0A1D3F"/>
    <w:rsid w:val="3C2454C2"/>
    <w:rsid w:val="3C2953F1"/>
    <w:rsid w:val="3C375B96"/>
    <w:rsid w:val="3C533B74"/>
    <w:rsid w:val="3C880419"/>
    <w:rsid w:val="3CB93D65"/>
    <w:rsid w:val="3CFB041D"/>
    <w:rsid w:val="3D383DBA"/>
    <w:rsid w:val="3D4637E1"/>
    <w:rsid w:val="3DF61F78"/>
    <w:rsid w:val="3E32349B"/>
    <w:rsid w:val="3E46115A"/>
    <w:rsid w:val="3E4E4053"/>
    <w:rsid w:val="3E7B12F8"/>
    <w:rsid w:val="3E847E51"/>
    <w:rsid w:val="3ECF1C51"/>
    <w:rsid w:val="3EEB161B"/>
    <w:rsid w:val="3F4674F1"/>
    <w:rsid w:val="40185D56"/>
    <w:rsid w:val="403A69F2"/>
    <w:rsid w:val="40486C8E"/>
    <w:rsid w:val="40587E62"/>
    <w:rsid w:val="4074251B"/>
    <w:rsid w:val="40875682"/>
    <w:rsid w:val="414046AA"/>
    <w:rsid w:val="41561554"/>
    <w:rsid w:val="41572D65"/>
    <w:rsid w:val="41712063"/>
    <w:rsid w:val="41754D1F"/>
    <w:rsid w:val="41955490"/>
    <w:rsid w:val="41A22DAB"/>
    <w:rsid w:val="41D6397F"/>
    <w:rsid w:val="423B4745"/>
    <w:rsid w:val="423C1A41"/>
    <w:rsid w:val="42604EB2"/>
    <w:rsid w:val="427609FD"/>
    <w:rsid w:val="428622B0"/>
    <w:rsid w:val="42E27E1C"/>
    <w:rsid w:val="4300499A"/>
    <w:rsid w:val="43010085"/>
    <w:rsid w:val="430123E8"/>
    <w:rsid w:val="4322086C"/>
    <w:rsid w:val="434E7431"/>
    <w:rsid w:val="435940F8"/>
    <w:rsid w:val="43797EC0"/>
    <w:rsid w:val="43871C5A"/>
    <w:rsid w:val="438E19DA"/>
    <w:rsid w:val="43BD4CDA"/>
    <w:rsid w:val="43BE5D24"/>
    <w:rsid w:val="440B6591"/>
    <w:rsid w:val="441279FF"/>
    <w:rsid w:val="4418479D"/>
    <w:rsid w:val="44453DDE"/>
    <w:rsid w:val="44527D02"/>
    <w:rsid w:val="44DF66BC"/>
    <w:rsid w:val="45927D48"/>
    <w:rsid w:val="45B14780"/>
    <w:rsid w:val="45B875A4"/>
    <w:rsid w:val="45C2203C"/>
    <w:rsid w:val="45CE5548"/>
    <w:rsid w:val="45D2293C"/>
    <w:rsid w:val="460126F5"/>
    <w:rsid w:val="46351951"/>
    <w:rsid w:val="464A7F94"/>
    <w:rsid w:val="464E2802"/>
    <w:rsid w:val="468D25D9"/>
    <w:rsid w:val="469A5ED6"/>
    <w:rsid w:val="469F52BB"/>
    <w:rsid w:val="46A316E5"/>
    <w:rsid w:val="477052EA"/>
    <w:rsid w:val="47707943"/>
    <w:rsid w:val="479730E4"/>
    <w:rsid w:val="47C40320"/>
    <w:rsid w:val="47CB1285"/>
    <w:rsid w:val="47DD14A5"/>
    <w:rsid w:val="47F3708B"/>
    <w:rsid w:val="47F606D6"/>
    <w:rsid w:val="481B4975"/>
    <w:rsid w:val="486C312C"/>
    <w:rsid w:val="486D0FEC"/>
    <w:rsid w:val="48860AFB"/>
    <w:rsid w:val="48C9031A"/>
    <w:rsid w:val="48F42103"/>
    <w:rsid w:val="49235724"/>
    <w:rsid w:val="492C50E1"/>
    <w:rsid w:val="49395942"/>
    <w:rsid w:val="495B5813"/>
    <w:rsid w:val="495F7D92"/>
    <w:rsid w:val="499542B4"/>
    <w:rsid w:val="49E81B9B"/>
    <w:rsid w:val="4A23504B"/>
    <w:rsid w:val="4A3D4188"/>
    <w:rsid w:val="4A795210"/>
    <w:rsid w:val="4A9345DE"/>
    <w:rsid w:val="4ACA2718"/>
    <w:rsid w:val="4AEA0856"/>
    <w:rsid w:val="4AFF7730"/>
    <w:rsid w:val="4B2101C4"/>
    <w:rsid w:val="4B387A70"/>
    <w:rsid w:val="4B7340AE"/>
    <w:rsid w:val="4BA87F43"/>
    <w:rsid w:val="4BA91AC7"/>
    <w:rsid w:val="4BBC5FA5"/>
    <w:rsid w:val="4BF24C6A"/>
    <w:rsid w:val="4BFC420A"/>
    <w:rsid w:val="4C101B25"/>
    <w:rsid w:val="4C1E4784"/>
    <w:rsid w:val="4C57491D"/>
    <w:rsid w:val="4C5F6EB9"/>
    <w:rsid w:val="4C604586"/>
    <w:rsid w:val="4C62274E"/>
    <w:rsid w:val="4C841607"/>
    <w:rsid w:val="4C86123A"/>
    <w:rsid w:val="4C8B4705"/>
    <w:rsid w:val="4CD34FA2"/>
    <w:rsid w:val="4CE409DD"/>
    <w:rsid w:val="4CE640FE"/>
    <w:rsid w:val="4D146BC3"/>
    <w:rsid w:val="4D290B4E"/>
    <w:rsid w:val="4D2C4451"/>
    <w:rsid w:val="4D5D54B5"/>
    <w:rsid w:val="4DB62700"/>
    <w:rsid w:val="4DBF3025"/>
    <w:rsid w:val="4DC63704"/>
    <w:rsid w:val="4DCF4F68"/>
    <w:rsid w:val="4DF43E5D"/>
    <w:rsid w:val="4E323AFF"/>
    <w:rsid w:val="4E3C1A0A"/>
    <w:rsid w:val="4E416111"/>
    <w:rsid w:val="4E777A24"/>
    <w:rsid w:val="4EAE77CF"/>
    <w:rsid w:val="4EAF7232"/>
    <w:rsid w:val="4F250EBF"/>
    <w:rsid w:val="4F7106DC"/>
    <w:rsid w:val="4FB903B3"/>
    <w:rsid w:val="4FF67BBA"/>
    <w:rsid w:val="5001751B"/>
    <w:rsid w:val="50025DE9"/>
    <w:rsid w:val="50113B43"/>
    <w:rsid w:val="50137B2E"/>
    <w:rsid w:val="503C43F9"/>
    <w:rsid w:val="505D5184"/>
    <w:rsid w:val="50C93269"/>
    <w:rsid w:val="50CC56A2"/>
    <w:rsid w:val="50CC5E28"/>
    <w:rsid w:val="50E631AF"/>
    <w:rsid w:val="515A15AA"/>
    <w:rsid w:val="517C6085"/>
    <w:rsid w:val="51A21957"/>
    <w:rsid w:val="51B44F9E"/>
    <w:rsid w:val="51C16550"/>
    <w:rsid w:val="51DC25AC"/>
    <w:rsid w:val="51FC79EF"/>
    <w:rsid w:val="522B4A59"/>
    <w:rsid w:val="522D1A84"/>
    <w:rsid w:val="524F00F6"/>
    <w:rsid w:val="52547F2A"/>
    <w:rsid w:val="52DE645B"/>
    <w:rsid w:val="52ED65B5"/>
    <w:rsid w:val="531A367E"/>
    <w:rsid w:val="53606524"/>
    <w:rsid w:val="5393041A"/>
    <w:rsid w:val="53D23D42"/>
    <w:rsid w:val="53F72C97"/>
    <w:rsid w:val="541B187A"/>
    <w:rsid w:val="5435008D"/>
    <w:rsid w:val="54350C7B"/>
    <w:rsid w:val="54357592"/>
    <w:rsid w:val="54433EFC"/>
    <w:rsid w:val="547C2C41"/>
    <w:rsid w:val="54FE4287"/>
    <w:rsid w:val="551E7D0C"/>
    <w:rsid w:val="55740673"/>
    <w:rsid w:val="55A4094D"/>
    <w:rsid w:val="55DF20DF"/>
    <w:rsid w:val="560B0BE3"/>
    <w:rsid w:val="560E1F74"/>
    <w:rsid w:val="56480272"/>
    <w:rsid w:val="56793A56"/>
    <w:rsid w:val="567C220F"/>
    <w:rsid w:val="569B60FF"/>
    <w:rsid w:val="56D00224"/>
    <w:rsid w:val="56DA3FAE"/>
    <w:rsid w:val="572D4037"/>
    <w:rsid w:val="573D3E09"/>
    <w:rsid w:val="57611CFC"/>
    <w:rsid w:val="576A3605"/>
    <w:rsid w:val="5785222F"/>
    <w:rsid w:val="57873ABE"/>
    <w:rsid w:val="57942026"/>
    <w:rsid w:val="57A37E54"/>
    <w:rsid w:val="58383450"/>
    <w:rsid w:val="583E4329"/>
    <w:rsid w:val="585303BA"/>
    <w:rsid w:val="58D93E38"/>
    <w:rsid w:val="58DE6796"/>
    <w:rsid w:val="58E37794"/>
    <w:rsid w:val="590F7087"/>
    <w:rsid w:val="593D2D3F"/>
    <w:rsid w:val="598705F0"/>
    <w:rsid w:val="59963B53"/>
    <w:rsid w:val="59A93B20"/>
    <w:rsid w:val="59D83A01"/>
    <w:rsid w:val="5A070962"/>
    <w:rsid w:val="5A091B3D"/>
    <w:rsid w:val="5A0971BA"/>
    <w:rsid w:val="5A1D5393"/>
    <w:rsid w:val="5A5F3294"/>
    <w:rsid w:val="5A671054"/>
    <w:rsid w:val="5A7F38A9"/>
    <w:rsid w:val="5AEF5207"/>
    <w:rsid w:val="5B184203"/>
    <w:rsid w:val="5B6D2BB9"/>
    <w:rsid w:val="5BA03966"/>
    <w:rsid w:val="5BA1789E"/>
    <w:rsid w:val="5BBF00D8"/>
    <w:rsid w:val="5BC04C26"/>
    <w:rsid w:val="5BC934AE"/>
    <w:rsid w:val="5BF7657B"/>
    <w:rsid w:val="5C3A27C4"/>
    <w:rsid w:val="5C5B43DA"/>
    <w:rsid w:val="5C631D82"/>
    <w:rsid w:val="5C9E14F0"/>
    <w:rsid w:val="5CA3644F"/>
    <w:rsid w:val="5CE76D33"/>
    <w:rsid w:val="5D2F34D2"/>
    <w:rsid w:val="5D553153"/>
    <w:rsid w:val="5DA2410A"/>
    <w:rsid w:val="5DAE1A5C"/>
    <w:rsid w:val="5DB61475"/>
    <w:rsid w:val="5DD20DA8"/>
    <w:rsid w:val="5DFB1B8B"/>
    <w:rsid w:val="5E147D54"/>
    <w:rsid w:val="5E2A4A80"/>
    <w:rsid w:val="5E303390"/>
    <w:rsid w:val="5E597D54"/>
    <w:rsid w:val="5E7F4605"/>
    <w:rsid w:val="5EA217F0"/>
    <w:rsid w:val="5EB8281C"/>
    <w:rsid w:val="5EBF6657"/>
    <w:rsid w:val="5F1D0B53"/>
    <w:rsid w:val="5F244F3A"/>
    <w:rsid w:val="5F473B24"/>
    <w:rsid w:val="5F7028EC"/>
    <w:rsid w:val="5F90691B"/>
    <w:rsid w:val="5F9B2CCF"/>
    <w:rsid w:val="5FA44497"/>
    <w:rsid w:val="5FB375DD"/>
    <w:rsid w:val="5FEF4696"/>
    <w:rsid w:val="600C14F4"/>
    <w:rsid w:val="604D170E"/>
    <w:rsid w:val="609A10A0"/>
    <w:rsid w:val="60D86DCD"/>
    <w:rsid w:val="612018A5"/>
    <w:rsid w:val="613F2803"/>
    <w:rsid w:val="613F636B"/>
    <w:rsid w:val="61463B9B"/>
    <w:rsid w:val="617A1764"/>
    <w:rsid w:val="619647ED"/>
    <w:rsid w:val="61A1335F"/>
    <w:rsid w:val="61B24465"/>
    <w:rsid w:val="61B31912"/>
    <w:rsid w:val="61DD1577"/>
    <w:rsid w:val="61FC203F"/>
    <w:rsid w:val="62066D8B"/>
    <w:rsid w:val="621D3918"/>
    <w:rsid w:val="621E21B5"/>
    <w:rsid w:val="626A582B"/>
    <w:rsid w:val="629038A5"/>
    <w:rsid w:val="62976268"/>
    <w:rsid w:val="62DE0FC5"/>
    <w:rsid w:val="62E46882"/>
    <w:rsid w:val="630948A4"/>
    <w:rsid w:val="630D4CDB"/>
    <w:rsid w:val="631018F4"/>
    <w:rsid w:val="63224615"/>
    <w:rsid w:val="635D4115"/>
    <w:rsid w:val="63701DA1"/>
    <w:rsid w:val="637552C3"/>
    <w:rsid w:val="637C0EDD"/>
    <w:rsid w:val="63827FAD"/>
    <w:rsid w:val="63A84169"/>
    <w:rsid w:val="644C54F8"/>
    <w:rsid w:val="648A0F80"/>
    <w:rsid w:val="64910EE0"/>
    <w:rsid w:val="64920659"/>
    <w:rsid w:val="64B818DE"/>
    <w:rsid w:val="64BB6734"/>
    <w:rsid w:val="64EA5102"/>
    <w:rsid w:val="6536344C"/>
    <w:rsid w:val="654B280B"/>
    <w:rsid w:val="65681BDD"/>
    <w:rsid w:val="65A44FB7"/>
    <w:rsid w:val="65C5024C"/>
    <w:rsid w:val="662329DD"/>
    <w:rsid w:val="66314B53"/>
    <w:rsid w:val="66A31EBB"/>
    <w:rsid w:val="66A524D2"/>
    <w:rsid w:val="66B75B08"/>
    <w:rsid w:val="66BC37E2"/>
    <w:rsid w:val="66BF3F57"/>
    <w:rsid w:val="66E12268"/>
    <w:rsid w:val="66E14C64"/>
    <w:rsid w:val="67203A69"/>
    <w:rsid w:val="675B7BA5"/>
    <w:rsid w:val="67D71200"/>
    <w:rsid w:val="684E050E"/>
    <w:rsid w:val="685F0A6E"/>
    <w:rsid w:val="6873416A"/>
    <w:rsid w:val="68C356C6"/>
    <w:rsid w:val="68C92469"/>
    <w:rsid w:val="68CE2F67"/>
    <w:rsid w:val="69033CCB"/>
    <w:rsid w:val="69067B6A"/>
    <w:rsid w:val="696856B4"/>
    <w:rsid w:val="697B3E37"/>
    <w:rsid w:val="69877F2E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9B5012"/>
    <w:rsid w:val="6BBF5098"/>
    <w:rsid w:val="6BC01CB1"/>
    <w:rsid w:val="6BC61F64"/>
    <w:rsid w:val="6C127766"/>
    <w:rsid w:val="6C367327"/>
    <w:rsid w:val="6C452FC1"/>
    <w:rsid w:val="6C630073"/>
    <w:rsid w:val="6C7D27B5"/>
    <w:rsid w:val="6C843175"/>
    <w:rsid w:val="6CE6228B"/>
    <w:rsid w:val="6D535020"/>
    <w:rsid w:val="6D7E6881"/>
    <w:rsid w:val="6DA56A0C"/>
    <w:rsid w:val="6DC7036B"/>
    <w:rsid w:val="6DE756AC"/>
    <w:rsid w:val="6E7B3136"/>
    <w:rsid w:val="6E8971F7"/>
    <w:rsid w:val="6E9A21D9"/>
    <w:rsid w:val="6EF42AB9"/>
    <w:rsid w:val="6F106739"/>
    <w:rsid w:val="6F15482A"/>
    <w:rsid w:val="6F5E6FA0"/>
    <w:rsid w:val="6F834FEC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B96890"/>
    <w:rsid w:val="70C56C78"/>
    <w:rsid w:val="70CC084D"/>
    <w:rsid w:val="70F467DE"/>
    <w:rsid w:val="712B0468"/>
    <w:rsid w:val="712F667A"/>
    <w:rsid w:val="71404768"/>
    <w:rsid w:val="71424559"/>
    <w:rsid w:val="714820BB"/>
    <w:rsid w:val="71620EC6"/>
    <w:rsid w:val="716416F5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5C47A1"/>
    <w:rsid w:val="737030BA"/>
    <w:rsid w:val="73A57940"/>
    <w:rsid w:val="73FA0F56"/>
    <w:rsid w:val="742720C3"/>
    <w:rsid w:val="74535840"/>
    <w:rsid w:val="74C019A6"/>
    <w:rsid w:val="74D626D4"/>
    <w:rsid w:val="74DD2969"/>
    <w:rsid w:val="759432AE"/>
    <w:rsid w:val="75982C9F"/>
    <w:rsid w:val="75E1239D"/>
    <w:rsid w:val="76004DC0"/>
    <w:rsid w:val="768A4D12"/>
    <w:rsid w:val="772F60A3"/>
    <w:rsid w:val="77486A7B"/>
    <w:rsid w:val="778C7FC9"/>
    <w:rsid w:val="77AC7D34"/>
    <w:rsid w:val="77C05673"/>
    <w:rsid w:val="78052087"/>
    <w:rsid w:val="782E4DD1"/>
    <w:rsid w:val="783D2A16"/>
    <w:rsid w:val="786945CD"/>
    <w:rsid w:val="795B528B"/>
    <w:rsid w:val="79715B94"/>
    <w:rsid w:val="79883EEA"/>
    <w:rsid w:val="79932ACB"/>
    <w:rsid w:val="79C220D6"/>
    <w:rsid w:val="79C87ACE"/>
    <w:rsid w:val="79C96961"/>
    <w:rsid w:val="79FF7F7D"/>
    <w:rsid w:val="7A0E1A7A"/>
    <w:rsid w:val="7A122CA7"/>
    <w:rsid w:val="7A275147"/>
    <w:rsid w:val="7A393EDC"/>
    <w:rsid w:val="7A5A209C"/>
    <w:rsid w:val="7A617199"/>
    <w:rsid w:val="7A650972"/>
    <w:rsid w:val="7A700C65"/>
    <w:rsid w:val="7AB0176A"/>
    <w:rsid w:val="7AB44AC2"/>
    <w:rsid w:val="7AD24886"/>
    <w:rsid w:val="7AEF523A"/>
    <w:rsid w:val="7AF73507"/>
    <w:rsid w:val="7B12724C"/>
    <w:rsid w:val="7B1E35AB"/>
    <w:rsid w:val="7B830405"/>
    <w:rsid w:val="7B932B38"/>
    <w:rsid w:val="7BA63594"/>
    <w:rsid w:val="7BCD31F5"/>
    <w:rsid w:val="7BE72367"/>
    <w:rsid w:val="7C4B35E7"/>
    <w:rsid w:val="7C730D9C"/>
    <w:rsid w:val="7C766462"/>
    <w:rsid w:val="7CD114B9"/>
    <w:rsid w:val="7CED5FAC"/>
    <w:rsid w:val="7D0079C6"/>
    <w:rsid w:val="7D5C0E39"/>
    <w:rsid w:val="7E263FB5"/>
    <w:rsid w:val="7E3171B7"/>
    <w:rsid w:val="7E486EB2"/>
    <w:rsid w:val="7E5336D1"/>
    <w:rsid w:val="7E742D92"/>
    <w:rsid w:val="7E851F07"/>
    <w:rsid w:val="7E934D87"/>
    <w:rsid w:val="7E9A0D84"/>
    <w:rsid w:val="7E9B4418"/>
    <w:rsid w:val="7EA637B6"/>
    <w:rsid w:val="7F266B17"/>
    <w:rsid w:val="7F3B1986"/>
    <w:rsid w:val="7F663224"/>
    <w:rsid w:val="7F8263BD"/>
    <w:rsid w:val="7FAD3BDA"/>
    <w:rsid w:val="7FB625A4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F79ECE6"/>
  <w15:docId w15:val="{668FB45F-C898-481A-887C-65F64F2A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Normal (Web)"/>
    <w:basedOn w:val="a"/>
    <w:qFormat/>
    <w:rPr>
      <w:sz w:val="24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ert-Han\AppData\Roaming\kingsoft\office6\templates\download\595136ea-842d-41e7-a463-457277e45ecc\&#31616;&#32422;&#20114;&#32852;&#32593;&#28145;&#34013;&#33394;&#28120;&#23453;&#23458;&#26381;&#26080;&#24037;&#20316;&#32463;&#39564;&#21333;&#39029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简约互联网深蓝色淘宝客服无工作经验单页简历.docx</Template>
  <TotalTime>766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Albert-新源</dc:creator>
  <cp:lastModifiedBy>刘 人杰</cp:lastModifiedBy>
  <cp:revision>312</cp:revision>
  <cp:lastPrinted>2021-04-30T14:45:00Z</cp:lastPrinted>
  <dcterms:created xsi:type="dcterms:W3CDTF">2021-04-09T04:28:00Z</dcterms:created>
  <dcterms:modified xsi:type="dcterms:W3CDTF">2022-05-16T12:06:00Z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v1.0_mb_jVOVY8y4cBgJI0GztNfglQ==</vt:lpwstr>
  </property>
  <property fmtid="{D5CDD505-2E9C-101B-9397-08002B2CF9AE}" pid="5" name="ICV">
    <vt:lpwstr>D5E1C395DA70420BBEC348E1098389C8</vt:lpwstr>
  </property>
</Properties>
</file>